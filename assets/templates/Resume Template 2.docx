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876E" w14:textId="77777777" w:rsidR="339651AB" w:rsidRPr="00F9176F" w:rsidRDefault="00000000" w:rsidP="00F9176F">
      <w:pPr>
        <w:pStyle w:val="Heading1"/>
      </w:pPr>
      <w:sdt>
        <w:sdtPr>
          <w:id w:val="-752200065"/>
          <w:placeholder>
            <w:docPart w:val="F7D64ECB7FAD4321BCADD77B22E9849F"/>
          </w:placeholder>
          <w:showingPlcHdr/>
          <w15:appearance w15:val="hidden"/>
        </w:sdtPr>
        <w:sdtContent>
          <w:r w:rsidR="00F9176F" w:rsidRPr="00F9176F">
            <w:t>Full Name</w:t>
          </w:r>
        </w:sdtContent>
      </w:sdt>
      <w:r w:rsidR="00F9176F" w:rsidRPr="00F9176F">
        <w:t xml:space="preserve"> </w:t>
      </w:r>
    </w:p>
    <w:p w14:paraId="09194B39" w14:textId="77777777" w:rsidR="00DC490D" w:rsidRPr="002073B6" w:rsidRDefault="00000000" w:rsidP="002073B6">
      <w:pPr>
        <w:pStyle w:val="ContactInfo"/>
      </w:pPr>
      <w:sdt>
        <w:sdtPr>
          <w:id w:val="1088194590"/>
          <w:placeholder>
            <w:docPart w:val="1DFA17E0C8034D5982193F5AFD0E1948"/>
          </w:placeholder>
          <w:showingPlcHdr/>
          <w15:appearance w15:val="hidden"/>
        </w:sdtPr>
        <w:sdtContent>
          <w:r w:rsidR="00F9176F" w:rsidRPr="002073B6">
            <w:t>yourname@example.com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C2F6B81228454936BA2039BE9869B731"/>
          </w:placeholder>
          <w:showingPlcHdr/>
          <w15:appearance w15:val="hidden"/>
        </w:sdtPr>
        <w:sdtContent>
          <w:r w:rsidR="00F9176F" w:rsidRPr="002073B6">
            <w:t>(123) 456</w:t>
          </w:r>
          <w:r w:rsidR="00F9176F" w:rsidRPr="002073B6">
            <w:rPr>
              <w:rFonts w:ascii="Cambria Math" w:hAnsi="Cambria Math" w:cs="Cambria Math"/>
            </w:rPr>
            <w:t>‐</w:t>
          </w:r>
          <w:r w:rsidR="00F9176F" w:rsidRPr="002073B6">
            <w:t>7890</w:t>
          </w:r>
        </w:sdtContent>
      </w:sdt>
      <w:r w:rsidR="5137D887" w:rsidRPr="002073B6">
        <w:t xml:space="preserve"> </w:t>
      </w:r>
      <w:r w:rsidR="339651AB" w:rsidRPr="002073B6">
        <w:t xml:space="preserve">•  </w:t>
      </w:r>
      <w:sdt>
        <w:sdtPr>
          <w:id w:val="-769853447"/>
          <w:placeholder>
            <w:docPart w:val="FDF3428B9C5F49DEBBB8EBC33E07A97C"/>
          </w:placeholder>
          <w:showingPlcHdr/>
          <w15:appearance w15:val="hidden"/>
        </w:sdtPr>
        <w:sdtContent>
          <w:r w:rsidR="00F9176F" w:rsidRPr="002073B6">
            <w:t>www.example.com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61F4DD50" w14:textId="77777777" w:rsidTr="000B4CAB">
        <w:tc>
          <w:tcPr>
            <w:tcW w:w="9360" w:type="dxa"/>
          </w:tcPr>
          <w:p w14:paraId="2A678F65" w14:textId="77777777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AF3C386DF96A4BF08C4DFF22728DF0D7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09DB2989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0871603A" w14:textId="77777777" w:rsidTr="00316C32">
        <w:trPr>
          <w:trHeight w:val="265"/>
        </w:trPr>
        <w:tc>
          <w:tcPr>
            <w:tcW w:w="7510" w:type="dxa"/>
          </w:tcPr>
          <w:p w14:paraId="37D511EF" w14:textId="77777777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22E1B3A8067643F7A5F1F29367411A69"/>
                </w:placeholder>
                <w:showingPlcHdr/>
                <w15:appearance w15:val="hidden"/>
              </w:sdtPr>
              <w:sdtContent>
                <w:r w:rsidR="00F9176F" w:rsidRPr="00F9176F">
                  <w:t>College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79E0FB7CABB847178A9EA0207FC9B3F3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85" w:type="dxa"/>
          </w:tcPr>
          <w:p w14:paraId="041DDB44" w14:textId="77777777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89C292D64ABE4C3195C8CD2DE31F84D3"/>
                </w:placeholder>
                <w:showingPlcHdr/>
                <w15:appearance w15:val="hidden"/>
              </w:sdtPr>
              <w:sdtContent>
                <w:r w:rsidR="00F9176F" w:rsidRPr="00F9176F">
                  <w:t>Graduation year</w:t>
                </w:r>
              </w:sdtContent>
            </w:sdt>
            <w:r w:rsidR="00F9176F">
              <w:t xml:space="preserve"> </w:t>
            </w:r>
          </w:p>
        </w:tc>
      </w:tr>
    </w:tbl>
    <w:p w14:paraId="00853E1B" w14:textId="77777777" w:rsidR="633BCDEC" w:rsidRPr="000B4CAB" w:rsidRDefault="00000000" w:rsidP="000B4CAB">
      <w:pPr>
        <w:pStyle w:val="Collegeinfo"/>
      </w:pPr>
      <w:sdt>
        <w:sdtPr>
          <w:id w:val="-489098067"/>
          <w:placeholder>
            <w:docPart w:val="765CBCFA6FBA4F7A9127E6572991E072"/>
          </w:placeholder>
          <w:showingPlcHdr/>
          <w15:appearance w15:val="hidden"/>
        </w:sdtPr>
        <w:sdtContent>
          <w:r w:rsidR="000B4CAB" w:rsidRPr="000B4CAB">
            <w:t>Bachelor of Arts, Degree, GPA</w:t>
          </w:r>
        </w:sdtContent>
      </w:sdt>
      <w:r w:rsidR="000B4CAB" w:rsidRPr="000B4CAB">
        <w:t xml:space="preserve"> </w:t>
      </w:r>
    </w:p>
    <w:p w14:paraId="12AC4BA8" w14:textId="77777777" w:rsidR="7445260A" w:rsidRPr="000B4CAB" w:rsidRDefault="00000000" w:rsidP="000B4CAB">
      <w:pPr>
        <w:pStyle w:val="Collegeinfo"/>
      </w:pPr>
      <w:sdt>
        <w:sdtPr>
          <w:id w:val="1524516066"/>
          <w:placeholder>
            <w:docPart w:val="D1B3EBF94D914AAD8C81A7AA277C812A"/>
          </w:placeholder>
          <w:showingPlcHdr/>
          <w15:appearance w15:val="hidden"/>
        </w:sdtPr>
        <w:sdtContent>
          <w:r w:rsidR="000B4CAB" w:rsidRPr="000B4CAB">
            <w:t>Relevant course work:</w:t>
          </w:r>
        </w:sdtContent>
      </w:sdt>
      <w:r w:rsidR="000B4CAB" w:rsidRPr="000B4CAB">
        <w:t xml:space="preserve"> </w:t>
      </w:r>
    </w:p>
    <w:p w14:paraId="76DF2832" w14:textId="77777777" w:rsidR="00DC490D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6AE67B72" w14:textId="77777777" w:rsidTr="000B4CAB">
        <w:tc>
          <w:tcPr>
            <w:tcW w:w="9360" w:type="dxa"/>
          </w:tcPr>
          <w:p w14:paraId="6A160C65" w14:textId="7777777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08E0D4EC0CFF4F86B30334B7B379EE54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71AAED0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39C957AF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45B138B4" w14:textId="77777777" w:rsidR="007D1F1C" w:rsidRPr="00EF2B8F" w:rsidRDefault="00000000" w:rsidP="00662603">
            <w:sdt>
              <w:sdtPr>
                <w:id w:val="-1496251119"/>
                <w:placeholder>
                  <w:docPart w:val="D7322494219341F4BB828988AC4652F6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B2F37960EE43412CA8AC4C152FF6DDC2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3AD934BF" w14:textId="77777777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3EF41C4AF6D449CBA1081E2E83A0B9A2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7C35954F" w14:textId="77777777" w:rsidR="009F638A" w:rsidRPr="00F9176F" w:rsidRDefault="00000000" w:rsidP="00F9176F">
      <w:pPr>
        <w:pStyle w:val="Heading3"/>
      </w:pPr>
      <w:sdt>
        <w:sdtPr>
          <w:id w:val="688344823"/>
          <w:placeholder>
            <w:docPart w:val="CC0873346B8E42D0A23D4EB5D865E9FE"/>
          </w:placeholder>
          <w:showingPlcHdr/>
          <w15:appearance w15:val="hidden"/>
        </w:sdtPr>
        <w:sdtContent>
          <w:r w:rsidR="00F9176F" w:rsidRPr="00F9176F">
            <w:t>Role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3E70A46CAE654BF4A963A6577C130B5F"/>
        </w:placeholder>
        <w:showingPlcHdr/>
        <w15:appearance w15:val="hidden"/>
      </w:sdtPr>
      <w:sdtContent>
        <w:p w14:paraId="2EADF581" w14:textId="77777777" w:rsidR="00F9176F" w:rsidRPr="00316C32" w:rsidRDefault="00F9176F" w:rsidP="00316C32">
          <w:pPr>
            <w:pStyle w:val="ListBullet"/>
          </w:pPr>
          <w:r w:rsidRPr="00316C32">
            <w:t>Describe what you did and what your impact was</w:t>
          </w:r>
        </w:p>
        <w:p w14:paraId="62B02ECD" w14:textId="77777777" w:rsidR="00595227" w:rsidRPr="00316C32" w:rsidRDefault="00F9176F" w:rsidP="00316C32">
          <w:pPr>
            <w:pStyle w:val="ListBullet"/>
          </w:pPr>
          <w:r w:rsidRPr="00316C32">
            <w:t>Remember to be concise</w:t>
          </w:r>
        </w:p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02AB07B0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1C005F9E" w14:textId="77777777" w:rsidR="00F9176F" w:rsidRDefault="00000000" w:rsidP="00F9176F">
            <w:sdt>
              <w:sdtPr>
                <w:id w:val="-1979754204"/>
                <w:placeholder>
                  <w:docPart w:val="628DFDEB39134DAAA675A23B31806E45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85CEB89E2EFA4766A03E81F689DD5536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5560EE83" w14:textId="77777777" w:rsidR="00F9176F" w:rsidRDefault="00000000" w:rsidP="00F9176F">
            <w:pPr>
              <w:jc w:val="right"/>
            </w:pPr>
            <w:sdt>
              <w:sdtPr>
                <w:id w:val="250169745"/>
                <w:placeholder>
                  <w:docPart w:val="F6C0B4F6E76E4B35936171B1DCF5A6A5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76529438" w14:textId="77777777" w:rsidR="00316C32" w:rsidRPr="00F9176F" w:rsidRDefault="00000000" w:rsidP="00316C32">
      <w:pPr>
        <w:pStyle w:val="Heading3"/>
      </w:pPr>
      <w:sdt>
        <w:sdtPr>
          <w:id w:val="796271444"/>
          <w:placeholder>
            <w:docPart w:val="FCFDDF8D2FBA40828650F42DA99EB318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id w:val="983819164"/>
        <w:placeholder>
          <w:docPart w:val="6011C12EDEF74B3BB440C2C7CEEABD9E"/>
        </w:placeholder>
        <w:showingPlcHdr/>
        <w15:appearance w15:val="hidden"/>
      </w:sdtPr>
      <w:sdtContent>
        <w:p w14:paraId="590D2BC5" w14:textId="77777777" w:rsidR="00917497" w:rsidRPr="00316C32" w:rsidRDefault="00316C32" w:rsidP="00316C32">
          <w:pPr>
            <w:pStyle w:val="ListBullet"/>
          </w:pPr>
          <w:r w:rsidRPr="00316C32">
            <w:t>Describe what you did and what your impact was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11094562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6955060C" w14:textId="77777777" w:rsidR="00F9176F" w:rsidRPr="005F155B" w:rsidRDefault="00000000" w:rsidP="00F9176F">
            <w:sdt>
              <w:sdtPr>
                <w:id w:val="-1656602224"/>
                <w:placeholder>
                  <w:docPart w:val="673E0201E7DF4A129FB8CA8667FF2418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874226633"/>
                <w:placeholder>
                  <w:docPart w:val="EA27CCB1AB75472091BCC420C237F2EA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7DD5E042" w14:textId="77777777" w:rsidR="00F9176F" w:rsidRDefault="00000000" w:rsidP="00F9176F">
            <w:pPr>
              <w:jc w:val="right"/>
            </w:pPr>
            <w:sdt>
              <w:sdtPr>
                <w:id w:val="-1442678937"/>
                <w:placeholder>
                  <w:docPart w:val="19421CB910B5459D8470FC043136FE86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2BB76864" w14:textId="77777777" w:rsidR="00316C32" w:rsidRPr="00F9176F" w:rsidRDefault="00000000" w:rsidP="00316C32">
      <w:pPr>
        <w:pStyle w:val="Heading3"/>
      </w:pPr>
      <w:sdt>
        <w:sdtPr>
          <w:id w:val="1901317093"/>
          <w:placeholder>
            <w:docPart w:val="C3C75FB7F182414FBB80F3EC93213182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id w:val="1346904424"/>
        <w:placeholder>
          <w:docPart w:val="D8CE1D96700C4D2F97BE2FC391705768"/>
        </w:placeholder>
        <w:showingPlcHdr/>
        <w15:appearance w15:val="hidden"/>
      </w:sdtPr>
      <w:sdtContent>
        <w:p w14:paraId="362C891D" w14:textId="77777777" w:rsidR="00316C32" w:rsidRPr="00316C32" w:rsidRDefault="00316C32" w:rsidP="002073B6">
          <w:pPr>
            <w:pStyle w:val="ListBullet"/>
          </w:pPr>
          <w:r w:rsidRPr="00316C32">
            <w:t>Describe what you did and what your impact was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034AE177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6594EDA2" w14:textId="77777777" w:rsidR="00F9176F" w:rsidRDefault="00000000" w:rsidP="00F9176F">
            <w:sdt>
              <w:sdtPr>
                <w:id w:val="1669676564"/>
                <w:placeholder>
                  <w:docPart w:val="91379F5A064345B18C23BFC7BE0B9ABC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505287310"/>
                <w:placeholder>
                  <w:docPart w:val="E6DF81AB45BB42F3AC485AC40DACA061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1D6D405D" w14:textId="77777777" w:rsidR="00F9176F" w:rsidRDefault="00000000" w:rsidP="00F9176F">
            <w:pPr>
              <w:jc w:val="right"/>
            </w:pPr>
            <w:sdt>
              <w:sdtPr>
                <w:id w:val="-1391566245"/>
                <w:placeholder>
                  <w:docPart w:val="C0315680D91A4C8399E012B5150877A1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6AB8561D" w14:textId="77777777" w:rsidR="00316C32" w:rsidRPr="00F9176F" w:rsidRDefault="00000000" w:rsidP="00316C32">
      <w:pPr>
        <w:pStyle w:val="Heading3"/>
      </w:pPr>
      <w:sdt>
        <w:sdtPr>
          <w:id w:val="-1404830953"/>
          <w:placeholder>
            <w:docPart w:val="EEBF9DECBB554CEFB1E28A4829EC6A3F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rPr>
          <w:b/>
        </w:rPr>
        <w:id w:val="739370877"/>
        <w:placeholder>
          <w:docPart w:val="8C87EEA380FC4A18A4C64AC7FDEEA790"/>
        </w:placeholder>
        <w:showingPlcHdr/>
        <w15:appearance w15:val="hidden"/>
      </w:sdtPr>
      <w:sdtContent>
        <w:p w14:paraId="3CCC861B" w14:textId="77777777" w:rsidR="00316C32" w:rsidRPr="00316C32" w:rsidRDefault="00316C32" w:rsidP="002073B6">
          <w:pPr>
            <w:pStyle w:val="ListBullet"/>
            <w:rPr>
              <w:b/>
            </w:rPr>
          </w:pPr>
          <w:r w:rsidRPr="00316C32">
            <w:t>Describe what you did and what your impact was</w:t>
          </w:r>
        </w:p>
      </w:sdtContent>
    </w:sdt>
    <w:p w14:paraId="0D41960C" w14:textId="77777777" w:rsidR="00DC490D" w:rsidRDefault="00DC490D" w:rsidP="00DC490D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7FA44B6" w14:textId="77777777" w:rsidTr="000B4CAB">
        <w:tc>
          <w:tcPr>
            <w:tcW w:w="9360" w:type="dxa"/>
          </w:tcPr>
          <w:p w14:paraId="282614D7" w14:textId="77777777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EE0CD5517E824E9AB845F4CE1CFF8CCE"/>
                </w:placeholder>
                <w:showingPlcHdr/>
                <w15:appearance w15:val="hidden"/>
              </w:sdtPr>
              <w:sdtContent>
                <w:r w:rsidR="00316C32" w:rsidRPr="00316C32">
                  <w:t>Projects &amp; extracurricular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372AD455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1F075867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01208F09" w14:textId="77777777" w:rsidR="003A29E4" w:rsidRDefault="00000000" w:rsidP="00316C32">
            <w:sdt>
              <w:sdtPr>
                <w:id w:val="-695471461"/>
                <w:placeholder>
                  <w:docPart w:val="1AF64C8810164BF886EB413ADE0D05D8"/>
                </w:placeholder>
                <w:showingPlcHdr/>
                <w15:appearance w15:val="hidden"/>
              </w:sdtPr>
              <w:sdtContent>
                <w:r w:rsidR="00316C32" w:rsidRPr="00316C32">
                  <w:t>Project title</w:t>
                </w:r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591BEAB0" w14:textId="77777777" w:rsidR="003A29E4" w:rsidRDefault="00000000" w:rsidP="00DA4C27">
            <w:pPr>
              <w:jc w:val="right"/>
            </w:pPr>
            <w:sdt>
              <w:sdtPr>
                <w:id w:val="-1502340781"/>
                <w:placeholder>
                  <w:docPart w:val="8EFE00996BD34ED3912A39922033BB1F"/>
                </w:placeholder>
                <w:showingPlcHdr/>
                <w15:appearance w15:val="hidden"/>
              </w:sdtPr>
              <w:sdtContent>
                <w:r w:rsidR="00316C32" w:rsidRPr="00316C32">
                  <w:t>Month Year</w:t>
                </w:r>
              </w:sdtContent>
            </w:sdt>
          </w:p>
        </w:tc>
      </w:tr>
    </w:tbl>
    <w:sdt>
      <w:sdtPr>
        <w:id w:val="-439988464"/>
        <w:placeholder>
          <w:docPart w:val="58B76A7DB7EA418FA39BF8BDE8025F40"/>
        </w:placeholder>
        <w:showingPlcHdr/>
        <w15:appearance w15:val="hidden"/>
      </w:sdtPr>
      <w:sdtContent>
        <w:p w14:paraId="77D72D06" w14:textId="77777777" w:rsidR="00595227" w:rsidRPr="005F155B" w:rsidRDefault="00316C32" w:rsidP="00316C32">
          <w:pPr>
            <w:pStyle w:val="ListBullet"/>
          </w:pPr>
          <w:r w:rsidRPr="00316C32">
            <w:t>Describe what you did/built etc.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3F467B25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14E73592" w14:textId="77777777" w:rsidR="00595227" w:rsidRDefault="00000000" w:rsidP="005F155B">
            <w:sdt>
              <w:sdtPr>
                <w:id w:val="2134131168"/>
                <w:placeholder>
                  <w:docPart w:val="5A23A6F0855543BDAF9F611808AD5333"/>
                </w:placeholder>
                <w:showingPlcHdr/>
                <w15:appearance w15:val="hidden"/>
              </w:sdtPr>
              <w:sdtContent>
                <w:r w:rsidR="00316C32">
                  <w:t>Activity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04FED538" w14:textId="77777777" w:rsidR="00595227" w:rsidRDefault="00000000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3189C033170347E2A615E14C2CF6EC10"/>
                </w:placeholder>
                <w:showingPlcHdr/>
                <w15:appearance w15:val="hidden"/>
              </w:sdtPr>
              <w:sdtContent>
                <w:r w:rsidR="00316C32" w:rsidRPr="00316C32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702683102"/>
        <w:placeholder>
          <w:docPart w:val="5479E5A0397B403F99475A8724189F04"/>
        </w:placeholder>
        <w:showingPlcHdr/>
        <w15:appearance w15:val="hidden"/>
      </w:sdtPr>
      <w:sdtContent>
        <w:p w14:paraId="0DEEFDF5" w14:textId="77777777" w:rsidR="00316C32" w:rsidRPr="00316C32" w:rsidRDefault="00316C32" w:rsidP="00316C32">
          <w:pPr>
            <w:pStyle w:val="ListBullet"/>
          </w:pPr>
          <w:r w:rsidRPr="00316C32">
            <w:t xml:space="preserve">Describe what you did/built etc. </w:t>
          </w:r>
        </w:p>
        <w:p w14:paraId="2491465F" w14:textId="77777777" w:rsidR="00595227" w:rsidRPr="00316C32" w:rsidRDefault="00316C32" w:rsidP="00316C32">
          <w:pPr>
            <w:pStyle w:val="ListBullet"/>
          </w:pPr>
          <w:r w:rsidRPr="00316C32">
            <w:t>Accomplishments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677221AB" w14:textId="77777777" w:rsidTr="342F38E0">
        <w:trPr>
          <w:trHeight w:val="264"/>
        </w:trPr>
        <w:tc>
          <w:tcPr>
            <w:tcW w:w="7507" w:type="dxa"/>
          </w:tcPr>
          <w:p w14:paraId="74455DFC" w14:textId="77777777" w:rsidR="00595227" w:rsidRDefault="00000000" w:rsidP="005F155B">
            <w:sdt>
              <w:sdtPr>
                <w:id w:val="373899158"/>
                <w:placeholder>
                  <w:docPart w:val="3446245162AF4CE3B23FE339D131DD0E"/>
                </w:placeholder>
                <w:showingPlcHdr/>
                <w15:appearance w15:val="hidden"/>
              </w:sdtPr>
              <w:sdtContent>
                <w:r w:rsidR="00316C32">
                  <w:t>Leadership experience</w:t>
                </w:r>
              </w:sdtContent>
            </w:sdt>
          </w:p>
        </w:tc>
        <w:tc>
          <w:tcPr>
            <w:tcW w:w="1900" w:type="dxa"/>
          </w:tcPr>
          <w:p w14:paraId="24338496" w14:textId="77777777" w:rsidR="00595227" w:rsidRDefault="00000000" w:rsidP="00DA4C27">
            <w:pPr>
              <w:jc w:val="right"/>
              <w:rPr>
                <w:szCs w:val="20"/>
              </w:rPr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958078533"/>
                <w:placeholder>
                  <w:docPart w:val="01060BB560E0481B909058CF250673DB"/>
                </w:placeholder>
                <w:showingPlcHdr/>
                <w15:appearance w15:val="hidden"/>
              </w:sdtPr>
              <w:sdtContent>
                <w:r w:rsidR="00316C32" w:rsidRPr="00316C32">
                  <w:rPr>
                    <w:rFonts w:ascii="Calibri" w:eastAsia="Calibri" w:hAnsi="Calibri" w:cs="Calibri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id w:val="1865176338"/>
        <w:placeholder>
          <w:docPart w:val="1EE3E0A2CCFD42DE92840231E7FF886F"/>
        </w:placeholder>
        <w:showingPlcHdr/>
        <w15:appearance w15:val="hidden"/>
      </w:sdtPr>
      <w:sdtContent>
        <w:p w14:paraId="20827949" w14:textId="77777777" w:rsidR="00595227" w:rsidRPr="00316C32" w:rsidRDefault="00316C32" w:rsidP="00316C32">
          <w:pPr>
            <w:pStyle w:val="ListBullet"/>
          </w:pPr>
          <w:r w:rsidRPr="00316C32">
            <w:t>Describe what you did/built etc.</w:t>
          </w:r>
        </w:p>
      </w:sdtContent>
    </w:sdt>
    <w:p w14:paraId="4873A908" w14:textId="77777777" w:rsidR="000A7A1D" w:rsidRDefault="000A7A1D" w:rsidP="000B4CAB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60A974B0" w14:textId="77777777" w:rsidTr="000B4CAB">
        <w:tc>
          <w:tcPr>
            <w:tcW w:w="9360" w:type="dxa"/>
          </w:tcPr>
          <w:p w14:paraId="182864A3" w14:textId="77777777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794933F9BDFF420182E7BC1533937A17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FEE7BF9" w14:textId="77777777" w:rsidR="00316C32" w:rsidRDefault="00316C32" w:rsidP="00316C32">
      <w:pPr>
        <w:pStyle w:val="Spacebetweentables"/>
      </w:pPr>
    </w:p>
    <w:p w14:paraId="5B16D8D8" w14:textId="77777777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7DCD559E1AE44E1CBD4A4EC3A4A01245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7A5E08876E8144888728D4C592AD83ED"/>
          </w:placeholder>
          <w:showingPlcHdr/>
          <w15:appearance w15:val="hidden"/>
        </w:sdtPr>
        <w:sdtContent>
          <w:r w:rsidR="00316C32" w:rsidRPr="00316C32">
            <w:rPr>
              <w:rStyle w:val="NotBold"/>
            </w:rPr>
            <w:t>List programming languages or skills</w:t>
          </w:r>
        </w:sdtContent>
      </w:sdt>
    </w:p>
    <w:p w14:paraId="1689CB0F" w14:textId="77777777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B2E9520F276D49FDA285FF3953BFDCB4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6BAC9F3FF1084CB3A9B20577B9ADDD1A"/>
          </w:placeholder>
          <w:showingPlcHdr/>
          <w15:appearance w15:val="hidden"/>
        </w:sdtPr>
        <w:sdtContent>
          <w:r w:rsidR="00316C32" w:rsidRPr="00316C32">
            <w:rPr>
              <w:rStyle w:val="NotBold"/>
            </w:rPr>
            <w:t>Microsoft office, Adobe Photoshop, Maple, Git, React, jQuery</w:t>
          </w:r>
        </w:sdtContent>
      </w:sdt>
    </w:p>
    <w:p w14:paraId="3F3FCA34" w14:textId="77777777" w:rsidR="633BCDEC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074555470"/>
          <w:placeholder>
            <w:docPart w:val="048E00ED42AD46739EE381F72965D29E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Languages:</w:t>
          </w:r>
        </w:sdtContent>
      </w:sdt>
      <w:r w:rsidR="339651AB" w:rsidRPr="22AEB3AC">
        <w:t xml:space="preserve"> </w:t>
      </w:r>
      <w:r w:rsidR="339651AB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CBCB21BDBDE148DDAC823CFB4E2C63A5"/>
          </w:placeholder>
          <w:showingPlcHdr/>
          <w15:appearance w15:val="hidden"/>
        </w:sdtPr>
        <w:sdtContent>
          <w:r w:rsidR="00316C32" w:rsidRPr="00316C32">
            <w:rPr>
              <w:rStyle w:val="NotBold"/>
            </w:rPr>
            <w:t>Portuguese (advanced), French (advanced)</w:t>
          </w:r>
        </w:sdtContent>
      </w:sdt>
    </w:p>
    <w:sectPr w:rsidR="633BCDEC" w:rsidRPr="00316C3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29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2E4E89"/>
    <w:rsid w:val="00310717"/>
    <w:rsid w:val="00315D21"/>
    <w:rsid w:val="00316C32"/>
    <w:rsid w:val="003222AD"/>
    <w:rsid w:val="00336C29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3E1E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7FBE"/>
  <w15:chartTrackingRefBased/>
  <w15:docId w15:val="{0C4072A2-217D-43BD-BD2E-666B38E2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l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D64ECB7FAD4321BCADD77B22E98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93511-DF50-46FC-8BEF-15D4A7B2C158}"/>
      </w:docPartPr>
      <w:docPartBody>
        <w:p w:rsidR="00000000" w:rsidRDefault="00000000">
          <w:pPr>
            <w:pStyle w:val="F7D64ECB7FAD4321BCADD77B22E9849F"/>
          </w:pPr>
          <w:r w:rsidRPr="00F9176F">
            <w:t>Full Name</w:t>
          </w:r>
        </w:p>
      </w:docPartBody>
    </w:docPart>
    <w:docPart>
      <w:docPartPr>
        <w:name w:val="1DFA17E0C8034D5982193F5AFD0E1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5C43-B50C-4667-91A0-423D65919F05}"/>
      </w:docPartPr>
      <w:docPartBody>
        <w:p w:rsidR="00000000" w:rsidRDefault="00000000">
          <w:pPr>
            <w:pStyle w:val="1DFA17E0C8034D5982193F5AFD0E1948"/>
          </w:pPr>
          <w:r w:rsidRPr="002073B6">
            <w:t>yourname@example.com</w:t>
          </w:r>
        </w:p>
      </w:docPartBody>
    </w:docPart>
    <w:docPart>
      <w:docPartPr>
        <w:name w:val="C2F6B81228454936BA2039BE9869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63F4E-4987-411A-A224-CC53E29723B7}"/>
      </w:docPartPr>
      <w:docPartBody>
        <w:p w:rsidR="00000000" w:rsidRDefault="00000000">
          <w:pPr>
            <w:pStyle w:val="C2F6B81228454936BA2039BE9869B731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FDF3428B9C5F49DEBBB8EBC33E07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D154-469B-442A-95DA-F7ACC6BD27C8}"/>
      </w:docPartPr>
      <w:docPartBody>
        <w:p w:rsidR="00000000" w:rsidRDefault="00000000">
          <w:pPr>
            <w:pStyle w:val="FDF3428B9C5F49DEBBB8EBC33E07A97C"/>
          </w:pPr>
          <w:r w:rsidRPr="002073B6">
            <w:t>www.example.com</w:t>
          </w:r>
        </w:p>
      </w:docPartBody>
    </w:docPart>
    <w:docPart>
      <w:docPartPr>
        <w:name w:val="AF3C386DF96A4BF08C4DFF22728DF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38F8A-80AF-4126-A3AE-9636371627FF}"/>
      </w:docPartPr>
      <w:docPartBody>
        <w:p w:rsidR="00000000" w:rsidRDefault="00000000">
          <w:pPr>
            <w:pStyle w:val="AF3C386DF96A4BF08C4DFF22728DF0D7"/>
          </w:pPr>
          <w:r w:rsidRPr="00316C32">
            <w:t>Education</w:t>
          </w:r>
        </w:p>
      </w:docPartBody>
    </w:docPart>
    <w:docPart>
      <w:docPartPr>
        <w:name w:val="22E1B3A8067643F7A5F1F29367411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966B4-81DB-4E56-8BCD-B8859E20FB4C}"/>
      </w:docPartPr>
      <w:docPartBody>
        <w:p w:rsidR="00000000" w:rsidRDefault="00000000">
          <w:pPr>
            <w:pStyle w:val="22E1B3A8067643F7A5F1F29367411A69"/>
          </w:pPr>
          <w:r w:rsidRPr="00F9176F">
            <w:t>College</w:t>
          </w:r>
        </w:p>
      </w:docPartBody>
    </w:docPart>
    <w:docPart>
      <w:docPartPr>
        <w:name w:val="79E0FB7CABB847178A9EA0207FC9B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ADC0-E177-47D0-81EF-E8D7EF933C61}"/>
      </w:docPartPr>
      <w:docPartBody>
        <w:p w:rsidR="00000000" w:rsidRDefault="00000000">
          <w:pPr>
            <w:pStyle w:val="79E0FB7CABB847178A9EA0207FC9B3F3"/>
          </w:pPr>
          <w:r w:rsidRPr="00F9176F">
            <w:t>location</w:t>
          </w:r>
        </w:p>
      </w:docPartBody>
    </w:docPart>
    <w:docPart>
      <w:docPartPr>
        <w:name w:val="89C292D64ABE4C3195C8CD2DE31F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C0BED-DA6E-4BF0-8A51-A169E4BA3CC8}"/>
      </w:docPartPr>
      <w:docPartBody>
        <w:p w:rsidR="00000000" w:rsidRDefault="00000000">
          <w:pPr>
            <w:pStyle w:val="89C292D64ABE4C3195C8CD2DE31F84D3"/>
          </w:pPr>
          <w:r w:rsidRPr="00F9176F">
            <w:t>Graduation year</w:t>
          </w:r>
        </w:p>
      </w:docPartBody>
    </w:docPart>
    <w:docPart>
      <w:docPartPr>
        <w:name w:val="765CBCFA6FBA4F7A9127E6572991E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E2653-1875-4317-85E6-EA30D31017E0}"/>
      </w:docPartPr>
      <w:docPartBody>
        <w:p w:rsidR="00000000" w:rsidRDefault="00000000">
          <w:pPr>
            <w:pStyle w:val="765CBCFA6FBA4F7A9127E6572991E072"/>
          </w:pPr>
          <w:r w:rsidRPr="000B4CAB">
            <w:t>Bachelor of Arts, Degree, GPA</w:t>
          </w:r>
        </w:p>
      </w:docPartBody>
    </w:docPart>
    <w:docPart>
      <w:docPartPr>
        <w:name w:val="D1B3EBF94D914AAD8C81A7AA277C8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B1D4-A5BC-488B-A6BB-AF3C2C61EA2E}"/>
      </w:docPartPr>
      <w:docPartBody>
        <w:p w:rsidR="00000000" w:rsidRDefault="00000000">
          <w:pPr>
            <w:pStyle w:val="D1B3EBF94D914AAD8C81A7AA277C812A"/>
          </w:pPr>
          <w:r w:rsidRPr="000B4CAB">
            <w:t>Relevant course work:</w:t>
          </w:r>
        </w:p>
      </w:docPartBody>
    </w:docPart>
    <w:docPart>
      <w:docPartPr>
        <w:name w:val="08E0D4EC0CFF4F86B30334B7B379E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162DF-DE2B-449A-92E3-D4F1F6C749D8}"/>
      </w:docPartPr>
      <w:docPartBody>
        <w:p w:rsidR="00000000" w:rsidRDefault="00000000">
          <w:pPr>
            <w:pStyle w:val="08E0D4EC0CFF4F86B30334B7B379EE54"/>
          </w:pPr>
          <w:r w:rsidRPr="00F9176F">
            <w:t>Professional experience</w:t>
          </w:r>
        </w:p>
      </w:docPartBody>
    </w:docPart>
    <w:docPart>
      <w:docPartPr>
        <w:name w:val="D7322494219341F4BB828988AC465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F4EEF-98C7-4C06-AB9F-34BC1DDBD687}"/>
      </w:docPartPr>
      <w:docPartBody>
        <w:p w:rsidR="00000000" w:rsidRDefault="00000000">
          <w:pPr>
            <w:pStyle w:val="D7322494219341F4BB828988AC4652F6"/>
          </w:pPr>
          <w:r>
            <w:t>Company</w:t>
          </w:r>
        </w:p>
      </w:docPartBody>
    </w:docPart>
    <w:docPart>
      <w:docPartPr>
        <w:name w:val="B2F37960EE43412CA8AC4C152FF6D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E0318-D8C0-4E12-8647-1B1361204AAB}"/>
      </w:docPartPr>
      <w:docPartBody>
        <w:p w:rsidR="00000000" w:rsidRDefault="00000000">
          <w:pPr>
            <w:pStyle w:val="B2F37960EE43412CA8AC4C152FF6DDC2"/>
          </w:pPr>
          <w:r w:rsidRPr="00F9176F">
            <w:t>location</w:t>
          </w:r>
        </w:p>
      </w:docPartBody>
    </w:docPart>
    <w:docPart>
      <w:docPartPr>
        <w:name w:val="3EF41C4AF6D449CBA1081E2E83A0B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6BB9-3EFA-4CDE-B5A5-73ED9BB9FF27}"/>
      </w:docPartPr>
      <w:docPartBody>
        <w:p w:rsidR="00000000" w:rsidRDefault="00000000">
          <w:pPr>
            <w:pStyle w:val="3EF41C4AF6D449CBA1081E2E83A0B9A2"/>
          </w:pPr>
          <w:r>
            <w:t>Month Year</w:t>
          </w:r>
        </w:p>
      </w:docPartBody>
    </w:docPart>
    <w:docPart>
      <w:docPartPr>
        <w:name w:val="CC0873346B8E42D0A23D4EB5D865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F92AE-379E-4B6B-A0DA-B2B50B1FC28B}"/>
      </w:docPartPr>
      <w:docPartBody>
        <w:p w:rsidR="00000000" w:rsidRDefault="00000000">
          <w:pPr>
            <w:pStyle w:val="CC0873346B8E42D0A23D4EB5D865E9FE"/>
          </w:pPr>
          <w:r w:rsidRPr="00F9176F">
            <w:t>Role</w:t>
          </w:r>
        </w:p>
      </w:docPartBody>
    </w:docPart>
    <w:docPart>
      <w:docPartPr>
        <w:name w:val="3E70A46CAE654BF4A963A6577C130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7975B-CD69-46CA-AA3F-3E1F3BE604BD}"/>
      </w:docPartPr>
      <w:docPartBody>
        <w:p w:rsidR="00000000" w:rsidRPr="00316C32" w:rsidRDefault="00000000" w:rsidP="00316C32">
          <w:pPr>
            <w:pStyle w:val="ListBullet"/>
            <w:ind w:left="720" w:hanging="360"/>
          </w:pPr>
          <w:r w:rsidRPr="00316C32">
            <w:t>Describe what you did and what your impact was</w:t>
          </w:r>
        </w:p>
        <w:p w:rsidR="00000000" w:rsidRDefault="00000000">
          <w:pPr>
            <w:pStyle w:val="3E70A46CAE654BF4A963A6577C130B5F"/>
          </w:pPr>
          <w:r w:rsidRPr="00316C32">
            <w:t>Remember to be concise</w:t>
          </w:r>
        </w:p>
      </w:docPartBody>
    </w:docPart>
    <w:docPart>
      <w:docPartPr>
        <w:name w:val="628DFDEB39134DAAA675A23B31806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3371-A718-4E23-9707-BDAAF0AE5043}"/>
      </w:docPartPr>
      <w:docPartBody>
        <w:p w:rsidR="00000000" w:rsidRDefault="00000000">
          <w:pPr>
            <w:pStyle w:val="628DFDEB39134DAAA675A23B31806E45"/>
          </w:pPr>
          <w:r>
            <w:t>Company</w:t>
          </w:r>
        </w:p>
      </w:docPartBody>
    </w:docPart>
    <w:docPart>
      <w:docPartPr>
        <w:name w:val="85CEB89E2EFA4766A03E81F689DD5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2B75F-E570-4E8A-952B-07EF14526F7A}"/>
      </w:docPartPr>
      <w:docPartBody>
        <w:p w:rsidR="00000000" w:rsidRDefault="00000000">
          <w:pPr>
            <w:pStyle w:val="85CEB89E2EFA4766A03E81F689DD5536"/>
          </w:pPr>
          <w:r w:rsidRPr="00F9176F">
            <w:t>location</w:t>
          </w:r>
        </w:p>
      </w:docPartBody>
    </w:docPart>
    <w:docPart>
      <w:docPartPr>
        <w:name w:val="F6C0B4F6E76E4B35936171B1DCF5A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8E65F-084A-463A-8654-E8BC21D23936}"/>
      </w:docPartPr>
      <w:docPartBody>
        <w:p w:rsidR="00000000" w:rsidRDefault="00000000">
          <w:pPr>
            <w:pStyle w:val="F6C0B4F6E76E4B35936171B1DCF5A6A5"/>
          </w:pPr>
          <w:r>
            <w:t>Month Year</w:t>
          </w:r>
        </w:p>
      </w:docPartBody>
    </w:docPart>
    <w:docPart>
      <w:docPartPr>
        <w:name w:val="FCFDDF8D2FBA40828650F42DA99E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FD37-4BF9-43E3-86BC-86E44ADCB20F}"/>
      </w:docPartPr>
      <w:docPartBody>
        <w:p w:rsidR="00000000" w:rsidRDefault="00000000">
          <w:pPr>
            <w:pStyle w:val="FCFDDF8D2FBA40828650F42DA99EB318"/>
          </w:pPr>
          <w:r w:rsidRPr="00F9176F">
            <w:t>Role</w:t>
          </w:r>
        </w:p>
      </w:docPartBody>
    </w:docPart>
    <w:docPart>
      <w:docPartPr>
        <w:name w:val="6011C12EDEF74B3BB440C2C7CEEA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230C9-0CBE-433F-A38A-4932B8F31936}"/>
      </w:docPartPr>
      <w:docPartBody>
        <w:p w:rsidR="00000000" w:rsidRDefault="00000000">
          <w:pPr>
            <w:pStyle w:val="6011C12EDEF74B3BB440C2C7CEEABD9E"/>
          </w:pPr>
          <w:r w:rsidRPr="00316C32">
            <w:t>Describe what you did and what your impact was</w:t>
          </w:r>
        </w:p>
      </w:docPartBody>
    </w:docPart>
    <w:docPart>
      <w:docPartPr>
        <w:name w:val="673E0201E7DF4A129FB8CA8667FF2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0CB3-B9B5-47D4-9967-D3F8FBAA0D9A}"/>
      </w:docPartPr>
      <w:docPartBody>
        <w:p w:rsidR="00000000" w:rsidRDefault="00000000">
          <w:pPr>
            <w:pStyle w:val="673E0201E7DF4A129FB8CA8667FF2418"/>
          </w:pPr>
          <w:r>
            <w:t>Company</w:t>
          </w:r>
        </w:p>
      </w:docPartBody>
    </w:docPart>
    <w:docPart>
      <w:docPartPr>
        <w:name w:val="EA27CCB1AB75472091BCC420C237F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0A5D2-E0C9-472B-9B6C-CDEEBDB6B5C4}"/>
      </w:docPartPr>
      <w:docPartBody>
        <w:p w:rsidR="00000000" w:rsidRDefault="00000000">
          <w:pPr>
            <w:pStyle w:val="EA27CCB1AB75472091BCC420C237F2EA"/>
          </w:pPr>
          <w:r w:rsidRPr="00F9176F">
            <w:t>location</w:t>
          </w:r>
        </w:p>
      </w:docPartBody>
    </w:docPart>
    <w:docPart>
      <w:docPartPr>
        <w:name w:val="19421CB910B5459D8470FC043136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A96FD-5CBB-4194-A874-14F03A1CC395}"/>
      </w:docPartPr>
      <w:docPartBody>
        <w:p w:rsidR="00000000" w:rsidRDefault="00000000">
          <w:pPr>
            <w:pStyle w:val="19421CB910B5459D8470FC043136FE86"/>
          </w:pPr>
          <w:r>
            <w:t>Month Year</w:t>
          </w:r>
        </w:p>
      </w:docPartBody>
    </w:docPart>
    <w:docPart>
      <w:docPartPr>
        <w:name w:val="C3C75FB7F182414FBB80F3EC9321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603E-F891-4F23-98C5-FBC48CFB4FE7}"/>
      </w:docPartPr>
      <w:docPartBody>
        <w:p w:rsidR="00000000" w:rsidRDefault="00000000">
          <w:pPr>
            <w:pStyle w:val="C3C75FB7F182414FBB80F3EC93213182"/>
          </w:pPr>
          <w:r w:rsidRPr="00F9176F">
            <w:t>Role</w:t>
          </w:r>
        </w:p>
      </w:docPartBody>
    </w:docPart>
    <w:docPart>
      <w:docPartPr>
        <w:name w:val="D8CE1D96700C4D2F97BE2FC391705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1820-D5D0-4F76-AB3A-174886D13D0D}"/>
      </w:docPartPr>
      <w:docPartBody>
        <w:p w:rsidR="00000000" w:rsidRDefault="00000000">
          <w:pPr>
            <w:pStyle w:val="D8CE1D96700C4D2F97BE2FC391705768"/>
          </w:pPr>
          <w:r w:rsidRPr="00316C32">
            <w:t>Describe what you did and what your impact was</w:t>
          </w:r>
        </w:p>
      </w:docPartBody>
    </w:docPart>
    <w:docPart>
      <w:docPartPr>
        <w:name w:val="91379F5A064345B18C23BFC7BE0B9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B238-92D2-4258-948C-7BBE1B30913B}"/>
      </w:docPartPr>
      <w:docPartBody>
        <w:p w:rsidR="00000000" w:rsidRDefault="00000000">
          <w:pPr>
            <w:pStyle w:val="91379F5A064345B18C23BFC7BE0B9ABC"/>
          </w:pPr>
          <w:r>
            <w:t>Company</w:t>
          </w:r>
        </w:p>
      </w:docPartBody>
    </w:docPart>
    <w:docPart>
      <w:docPartPr>
        <w:name w:val="E6DF81AB45BB42F3AC485AC40DACA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D6F3C-A071-41E8-9235-1AF3EFC5DBCF}"/>
      </w:docPartPr>
      <w:docPartBody>
        <w:p w:rsidR="00000000" w:rsidRDefault="00000000">
          <w:pPr>
            <w:pStyle w:val="E6DF81AB45BB42F3AC485AC40DACA061"/>
          </w:pPr>
          <w:r w:rsidRPr="00F9176F">
            <w:t>location</w:t>
          </w:r>
        </w:p>
      </w:docPartBody>
    </w:docPart>
    <w:docPart>
      <w:docPartPr>
        <w:name w:val="C0315680D91A4C8399E012B515087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8C4E9-8754-49D9-9FB4-4047FA23B928}"/>
      </w:docPartPr>
      <w:docPartBody>
        <w:p w:rsidR="00000000" w:rsidRDefault="00000000">
          <w:pPr>
            <w:pStyle w:val="C0315680D91A4C8399E012B5150877A1"/>
          </w:pPr>
          <w:r>
            <w:t>Month Year</w:t>
          </w:r>
        </w:p>
      </w:docPartBody>
    </w:docPart>
    <w:docPart>
      <w:docPartPr>
        <w:name w:val="EEBF9DECBB554CEFB1E28A4829EC6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00144-30B6-4EEF-A181-7A9075E746C0}"/>
      </w:docPartPr>
      <w:docPartBody>
        <w:p w:rsidR="00000000" w:rsidRDefault="00000000">
          <w:pPr>
            <w:pStyle w:val="EEBF9DECBB554CEFB1E28A4829EC6A3F"/>
          </w:pPr>
          <w:r w:rsidRPr="00F9176F">
            <w:t>Role</w:t>
          </w:r>
        </w:p>
      </w:docPartBody>
    </w:docPart>
    <w:docPart>
      <w:docPartPr>
        <w:name w:val="8C87EEA380FC4A18A4C64AC7FDEE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4389-3018-4BD1-92AC-85E61830F129}"/>
      </w:docPartPr>
      <w:docPartBody>
        <w:p w:rsidR="00000000" w:rsidRDefault="00000000">
          <w:pPr>
            <w:pStyle w:val="8C87EEA380FC4A18A4C64AC7FDEEA790"/>
          </w:pPr>
          <w:r w:rsidRPr="00316C32">
            <w:t>Describe what you did and what your impact was</w:t>
          </w:r>
        </w:p>
      </w:docPartBody>
    </w:docPart>
    <w:docPart>
      <w:docPartPr>
        <w:name w:val="EE0CD5517E824E9AB845F4CE1CFF8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0545-0692-4A8C-84CC-FDB1F432F2B9}"/>
      </w:docPartPr>
      <w:docPartBody>
        <w:p w:rsidR="00000000" w:rsidRDefault="00000000">
          <w:pPr>
            <w:pStyle w:val="EE0CD5517E824E9AB845F4CE1CFF8CCE"/>
          </w:pPr>
          <w:r w:rsidRPr="00316C32">
            <w:t>Projects &amp; extracurricular</w:t>
          </w:r>
        </w:p>
      </w:docPartBody>
    </w:docPart>
    <w:docPart>
      <w:docPartPr>
        <w:name w:val="1AF64C8810164BF886EB413ADE0D0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A727-C9CE-4F56-86E4-4AC9CC583DB0}"/>
      </w:docPartPr>
      <w:docPartBody>
        <w:p w:rsidR="00000000" w:rsidRDefault="00000000">
          <w:pPr>
            <w:pStyle w:val="1AF64C8810164BF886EB413ADE0D05D8"/>
          </w:pPr>
          <w:r w:rsidRPr="00316C32">
            <w:t>Project title</w:t>
          </w:r>
        </w:p>
      </w:docPartBody>
    </w:docPart>
    <w:docPart>
      <w:docPartPr>
        <w:name w:val="8EFE00996BD34ED3912A39922033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321E-3785-4C21-9F76-808D3B67D832}"/>
      </w:docPartPr>
      <w:docPartBody>
        <w:p w:rsidR="00000000" w:rsidRDefault="00000000">
          <w:pPr>
            <w:pStyle w:val="8EFE00996BD34ED3912A39922033BB1F"/>
          </w:pPr>
          <w:r w:rsidRPr="00316C32">
            <w:t>Month Year</w:t>
          </w:r>
        </w:p>
      </w:docPartBody>
    </w:docPart>
    <w:docPart>
      <w:docPartPr>
        <w:name w:val="58B76A7DB7EA418FA39BF8BDE802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7DFC-2FBA-40D6-8F9F-C6EDDAE4C938}"/>
      </w:docPartPr>
      <w:docPartBody>
        <w:p w:rsidR="00000000" w:rsidRDefault="00000000">
          <w:pPr>
            <w:pStyle w:val="58B76A7DB7EA418FA39BF8BDE8025F40"/>
          </w:pPr>
          <w:r w:rsidRPr="00316C32">
            <w:t>Describe what you did/built etc.</w:t>
          </w:r>
        </w:p>
      </w:docPartBody>
    </w:docPart>
    <w:docPart>
      <w:docPartPr>
        <w:name w:val="5A23A6F0855543BDAF9F611808AD5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EDA1-D659-441E-B3C5-B21C3CE9CFDF}"/>
      </w:docPartPr>
      <w:docPartBody>
        <w:p w:rsidR="00000000" w:rsidRDefault="00000000">
          <w:pPr>
            <w:pStyle w:val="5A23A6F0855543BDAF9F611808AD5333"/>
          </w:pPr>
          <w:r>
            <w:t>Activity</w:t>
          </w:r>
        </w:p>
      </w:docPartBody>
    </w:docPart>
    <w:docPart>
      <w:docPartPr>
        <w:name w:val="3189C033170347E2A615E14C2CF6E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7CB55-AC01-4F6D-81C7-8BB7DC0FE673}"/>
      </w:docPartPr>
      <w:docPartBody>
        <w:p w:rsidR="00000000" w:rsidRDefault="00000000">
          <w:pPr>
            <w:pStyle w:val="3189C033170347E2A615E14C2CF6EC10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5479E5A0397B403F99475A872418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CAAF3-1736-483F-848A-106895A15837}"/>
      </w:docPartPr>
      <w:docPartBody>
        <w:p w:rsidR="00000000" w:rsidRPr="00316C32" w:rsidRDefault="00000000" w:rsidP="00316C32">
          <w:pPr>
            <w:pStyle w:val="ListBullet"/>
            <w:ind w:left="720" w:hanging="360"/>
          </w:pPr>
          <w:r w:rsidRPr="00316C32">
            <w:t xml:space="preserve">Describe what you did/built etc. </w:t>
          </w:r>
        </w:p>
        <w:p w:rsidR="00000000" w:rsidRDefault="00000000">
          <w:pPr>
            <w:pStyle w:val="5479E5A0397B403F99475A8724189F04"/>
          </w:pPr>
          <w:r w:rsidRPr="00316C32">
            <w:t>Accomplishments</w:t>
          </w:r>
        </w:p>
      </w:docPartBody>
    </w:docPart>
    <w:docPart>
      <w:docPartPr>
        <w:name w:val="3446245162AF4CE3B23FE339D131D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6D6D2-766A-49EF-86D3-7D2C48B81E8C}"/>
      </w:docPartPr>
      <w:docPartBody>
        <w:p w:rsidR="00000000" w:rsidRDefault="00000000">
          <w:pPr>
            <w:pStyle w:val="3446245162AF4CE3B23FE339D131DD0E"/>
          </w:pPr>
          <w:r>
            <w:t>Leadership experience</w:t>
          </w:r>
        </w:p>
      </w:docPartBody>
    </w:docPart>
    <w:docPart>
      <w:docPartPr>
        <w:name w:val="01060BB560E0481B909058CF25067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D850B-3F9C-4F8B-BE00-6066AF692171}"/>
      </w:docPartPr>
      <w:docPartBody>
        <w:p w:rsidR="00000000" w:rsidRDefault="00000000">
          <w:pPr>
            <w:pStyle w:val="01060BB560E0481B909058CF250673DB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1EE3E0A2CCFD42DE92840231E7FF8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CDE82-7C66-4CA8-B38F-94D0639945DE}"/>
      </w:docPartPr>
      <w:docPartBody>
        <w:p w:rsidR="00000000" w:rsidRDefault="00000000">
          <w:pPr>
            <w:pStyle w:val="1EE3E0A2CCFD42DE92840231E7FF886F"/>
          </w:pPr>
          <w:r w:rsidRPr="00316C32">
            <w:t>Describe what you did/built etc.</w:t>
          </w:r>
        </w:p>
      </w:docPartBody>
    </w:docPart>
    <w:docPart>
      <w:docPartPr>
        <w:name w:val="794933F9BDFF420182E7BC1533937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69DAC-1253-4678-B5AA-873124CAA900}"/>
      </w:docPartPr>
      <w:docPartBody>
        <w:p w:rsidR="00000000" w:rsidRDefault="00000000">
          <w:pPr>
            <w:pStyle w:val="794933F9BDFF420182E7BC1533937A17"/>
          </w:pPr>
          <w:r>
            <w:t>Skills</w:t>
          </w:r>
        </w:p>
      </w:docPartBody>
    </w:docPart>
    <w:docPart>
      <w:docPartPr>
        <w:name w:val="7DCD559E1AE44E1CBD4A4EC3A4A01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C4F38-EAB0-4332-A213-2FC9D8D4DFA4}"/>
      </w:docPartPr>
      <w:docPartBody>
        <w:p w:rsidR="00000000" w:rsidRDefault="00000000">
          <w:pPr>
            <w:pStyle w:val="7DCD559E1AE44E1CBD4A4EC3A4A01245"/>
          </w:pPr>
          <w:r w:rsidRPr="00316C32">
            <w:t>Programming languages:</w:t>
          </w:r>
        </w:p>
      </w:docPartBody>
    </w:docPart>
    <w:docPart>
      <w:docPartPr>
        <w:name w:val="7A5E08876E8144888728D4C592AD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E2B6-CF2C-423E-9864-969EAB81A470}"/>
      </w:docPartPr>
      <w:docPartBody>
        <w:p w:rsidR="00000000" w:rsidRDefault="00000000">
          <w:pPr>
            <w:pStyle w:val="7A5E08876E8144888728D4C592AD83ED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B2E9520F276D49FDA285FF3953BF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B3A2F-6EEB-4F8C-B0E5-9226E921A239}"/>
      </w:docPartPr>
      <w:docPartBody>
        <w:p w:rsidR="00000000" w:rsidRDefault="00000000">
          <w:pPr>
            <w:pStyle w:val="B2E9520F276D49FDA285FF3953BFDCB4"/>
          </w:pPr>
          <w:r w:rsidRPr="00316C32">
            <w:t>Computer software/ frameworks:</w:t>
          </w:r>
        </w:p>
      </w:docPartBody>
    </w:docPart>
    <w:docPart>
      <w:docPartPr>
        <w:name w:val="6BAC9F3FF1084CB3A9B20577B9AD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F8A99-89AC-4736-A96A-3E3EE453F0C5}"/>
      </w:docPartPr>
      <w:docPartBody>
        <w:p w:rsidR="00000000" w:rsidRDefault="00000000">
          <w:pPr>
            <w:pStyle w:val="6BAC9F3FF1084CB3A9B20577B9ADDD1A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048E00ED42AD46739EE381F72965D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B2465-5B2D-4170-92C6-1307FDF0E1EB}"/>
      </w:docPartPr>
      <w:docPartBody>
        <w:p w:rsidR="00000000" w:rsidRDefault="00000000">
          <w:pPr>
            <w:pStyle w:val="048E00ED42AD46739EE381F72965D29E"/>
          </w:pPr>
          <w:r w:rsidRPr="00316C32">
            <w:t>Languages:</w:t>
          </w:r>
        </w:p>
      </w:docPartBody>
    </w:docPart>
    <w:docPart>
      <w:docPartPr>
        <w:name w:val="CBCB21BDBDE148DDAC823CFB4E2C6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FB24D-E3B3-4233-AD30-032DEDEF2191}"/>
      </w:docPartPr>
      <w:docPartBody>
        <w:p w:rsidR="00000000" w:rsidRDefault="00000000">
          <w:pPr>
            <w:pStyle w:val="CBCB21BDBDE148DDAC823CFB4E2C63A5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2D"/>
    <w:rsid w:val="002E4E89"/>
    <w:rsid w:val="00D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D64ECB7FAD4321BCADD77B22E9849F">
    <w:name w:val="F7D64ECB7FAD4321BCADD77B22E9849F"/>
  </w:style>
  <w:style w:type="paragraph" w:customStyle="1" w:styleId="1DFA17E0C8034D5982193F5AFD0E1948">
    <w:name w:val="1DFA17E0C8034D5982193F5AFD0E1948"/>
  </w:style>
  <w:style w:type="paragraph" w:customStyle="1" w:styleId="C2F6B81228454936BA2039BE9869B731">
    <w:name w:val="C2F6B81228454936BA2039BE9869B731"/>
  </w:style>
  <w:style w:type="paragraph" w:customStyle="1" w:styleId="FDF3428B9C5F49DEBBB8EBC33E07A97C">
    <w:name w:val="FDF3428B9C5F49DEBBB8EBC33E07A97C"/>
  </w:style>
  <w:style w:type="paragraph" w:customStyle="1" w:styleId="AF3C386DF96A4BF08C4DFF22728DF0D7">
    <w:name w:val="AF3C386DF96A4BF08C4DFF22728DF0D7"/>
  </w:style>
  <w:style w:type="paragraph" w:customStyle="1" w:styleId="22E1B3A8067643F7A5F1F29367411A69">
    <w:name w:val="22E1B3A8067643F7A5F1F29367411A69"/>
  </w:style>
  <w:style w:type="paragraph" w:customStyle="1" w:styleId="79E0FB7CABB847178A9EA0207FC9B3F3">
    <w:name w:val="79E0FB7CABB847178A9EA0207FC9B3F3"/>
  </w:style>
  <w:style w:type="paragraph" w:customStyle="1" w:styleId="89C292D64ABE4C3195C8CD2DE31F84D3">
    <w:name w:val="89C292D64ABE4C3195C8CD2DE31F84D3"/>
  </w:style>
  <w:style w:type="paragraph" w:customStyle="1" w:styleId="765CBCFA6FBA4F7A9127E6572991E072">
    <w:name w:val="765CBCFA6FBA4F7A9127E6572991E072"/>
  </w:style>
  <w:style w:type="paragraph" w:customStyle="1" w:styleId="D1B3EBF94D914AAD8C81A7AA277C812A">
    <w:name w:val="D1B3EBF94D914AAD8C81A7AA277C812A"/>
  </w:style>
  <w:style w:type="paragraph" w:customStyle="1" w:styleId="08E0D4EC0CFF4F86B30334B7B379EE54">
    <w:name w:val="08E0D4EC0CFF4F86B30334B7B379EE54"/>
  </w:style>
  <w:style w:type="paragraph" w:customStyle="1" w:styleId="D7322494219341F4BB828988AC4652F6">
    <w:name w:val="D7322494219341F4BB828988AC4652F6"/>
  </w:style>
  <w:style w:type="paragraph" w:customStyle="1" w:styleId="B2F37960EE43412CA8AC4C152FF6DDC2">
    <w:name w:val="B2F37960EE43412CA8AC4C152FF6DDC2"/>
  </w:style>
  <w:style w:type="paragraph" w:customStyle="1" w:styleId="3EF41C4AF6D449CBA1081E2E83A0B9A2">
    <w:name w:val="3EF41C4AF6D449CBA1081E2E83A0B9A2"/>
  </w:style>
  <w:style w:type="paragraph" w:customStyle="1" w:styleId="CC0873346B8E42D0A23D4EB5D865E9FE">
    <w:name w:val="CC0873346B8E42D0A23D4EB5D865E9FE"/>
  </w:style>
  <w:style w:type="paragraph" w:styleId="ListBullet">
    <w:name w:val="List Bullet"/>
    <w:basedOn w:val="Normal"/>
    <w:uiPriority w:val="99"/>
    <w:pPr>
      <w:numPr>
        <w:numId w:val="1"/>
      </w:numPr>
      <w:ind w:left="0" w:firstLine="0"/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ind w:left="0" w:firstLine="0"/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3E70A46CAE654BF4A963A6577C130B5F">
    <w:name w:val="3E70A46CAE654BF4A963A6577C130B5F"/>
  </w:style>
  <w:style w:type="paragraph" w:customStyle="1" w:styleId="628DFDEB39134DAAA675A23B31806E45">
    <w:name w:val="628DFDEB39134DAAA675A23B31806E45"/>
  </w:style>
  <w:style w:type="paragraph" w:customStyle="1" w:styleId="85CEB89E2EFA4766A03E81F689DD5536">
    <w:name w:val="85CEB89E2EFA4766A03E81F689DD5536"/>
  </w:style>
  <w:style w:type="paragraph" w:customStyle="1" w:styleId="F6C0B4F6E76E4B35936171B1DCF5A6A5">
    <w:name w:val="F6C0B4F6E76E4B35936171B1DCF5A6A5"/>
  </w:style>
  <w:style w:type="paragraph" w:customStyle="1" w:styleId="FCFDDF8D2FBA40828650F42DA99EB318">
    <w:name w:val="FCFDDF8D2FBA40828650F42DA99EB318"/>
  </w:style>
  <w:style w:type="paragraph" w:customStyle="1" w:styleId="6011C12EDEF74B3BB440C2C7CEEABD9E">
    <w:name w:val="6011C12EDEF74B3BB440C2C7CEEABD9E"/>
  </w:style>
  <w:style w:type="paragraph" w:customStyle="1" w:styleId="673E0201E7DF4A129FB8CA8667FF2418">
    <w:name w:val="673E0201E7DF4A129FB8CA8667FF2418"/>
  </w:style>
  <w:style w:type="paragraph" w:customStyle="1" w:styleId="EA27CCB1AB75472091BCC420C237F2EA">
    <w:name w:val="EA27CCB1AB75472091BCC420C237F2EA"/>
  </w:style>
  <w:style w:type="paragraph" w:customStyle="1" w:styleId="19421CB910B5459D8470FC043136FE86">
    <w:name w:val="19421CB910B5459D8470FC043136FE86"/>
  </w:style>
  <w:style w:type="paragraph" w:customStyle="1" w:styleId="C3C75FB7F182414FBB80F3EC93213182">
    <w:name w:val="C3C75FB7F182414FBB80F3EC93213182"/>
  </w:style>
  <w:style w:type="paragraph" w:customStyle="1" w:styleId="D8CE1D96700C4D2F97BE2FC391705768">
    <w:name w:val="D8CE1D96700C4D2F97BE2FC391705768"/>
  </w:style>
  <w:style w:type="paragraph" w:customStyle="1" w:styleId="91379F5A064345B18C23BFC7BE0B9ABC">
    <w:name w:val="91379F5A064345B18C23BFC7BE0B9ABC"/>
  </w:style>
  <w:style w:type="paragraph" w:customStyle="1" w:styleId="E6DF81AB45BB42F3AC485AC40DACA061">
    <w:name w:val="E6DF81AB45BB42F3AC485AC40DACA061"/>
  </w:style>
  <w:style w:type="paragraph" w:customStyle="1" w:styleId="C0315680D91A4C8399E012B5150877A1">
    <w:name w:val="C0315680D91A4C8399E012B5150877A1"/>
  </w:style>
  <w:style w:type="paragraph" w:customStyle="1" w:styleId="EEBF9DECBB554CEFB1E28A4829EC6A3F">
    <w:name w:val="EEBF9DECBB554CEFB1E28A4829EC6A3F"/>
  </w:style>
  <w:style w:type="paragraph" w:customStyle="1" w:styleId="8C87EEA380FC4A18A4C64AC7FDEEA790">
    <w:name w:val="8C87EEA380FC4A18A4C64AC7FDEEA790"/>
  </w:style>
  <w:style w:type="paragraph" w:customStyle="1" w:styleId="EE0CD5517E824E9AB845F4CE1CFF8CCE">
    <w:name w:val="EE0CD5517E824E9AB845F4CE1CFF8CCE"/>
  </w:style>
  <w:style w:type="paragraph" w:customStyle="1" w:styleId="1AF64C8810164BF886EB413ADE0D05D8">
    <w:name w:val="1AF64C8810164BF886EB413ADE0D05D8"/>
  </w:style>
  <w:style w:type="paragraph" w:customStyle="1" w:styleId="8EFE00996BD34ED3912A39922033BB1F">
    <w:name w:val="8EFE00996BD34ED3912A39922033BB1F"/>
  </w:style>
  <w:style w:type="paragraph" w:customStyle="1" w:styleId="58B76A7DB7EA418FA39BF8BDE8025F40">
    <w:name w:val="58B76A7DB7EA418FA39BF8BDE8025F40"/>
  </w:style>
  <w:style w:type="paragraph" w:customStyle="1" w:styleId="5A23A6F0855543BDAF9F611808AD5333">
    <w:name w:val="5A23A6F0855543BDAF9F611808AD5333"/>
  </w:style>
  <w:style w:type="paragraph" w:customStyle="1" w:styleId="3189C033170347E2A615E14C2CF6EC10">
    <w:name w:val="3189C033170347E2A615E14C2CF6EC10"/>
  </w:style>
  <w:style w:type="paragraph" w:customStyle="1" w:styleId="5479E5A0397B403F99475A8724189F04">
    <w:name w:val="5479E5A0397B403F99475A8724189F04"/>
  </w:style>
  <w:style w:type="paragraph" w:customStyle="1" w:styleId="3446245162AF4CE3B23FE339D131DD0E">
    <w:name w:val="3446245162AF4CE3B23FE339D131DD0E"/>
  </w:style>
  <w:style w:type="paragraph" w:customStyle="1" w:styleId="01060BB560E0481B909058CF250673DB">
    <w:name w:val="01060BB560E0481B909058CF250673DB"/>
  </w:style>
  <w:style w:type="paragraph" w:customStyle="1" w:styleId="1EE3E0A2CCFD42DE92840231E7FF886F">
    <w:name w:val="1EE3E0A2CCFD42DE92840231E7FF886F"/>
  </w:style>
  <w:style w:type="paragraph" w:customStyle="1" w:styleId="794933F9BDFF420182E7BC1533937A17">
    <w:name w:val="794933F9BDFF420182E7BC1533937A17"/>
  </w:style>
  <w:style w:type="paragraph" w:customStyle="1" w:styleId="7DCD559E1AE44E1CBD4A4EC3A4A01245">
    <w:name w:val="7DCD559E1AE44E1CBD4A4EC3A4A01245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7A5E08876E8144888728D4C592AD83ED">
    <w:name w:val="7A5E08876E8144888728D4C592AD83ED"/>
  </w:style>
  <w:style w:type="paragraph" w:customStyle="1" w:styleId="B2E9520F276D49FDA285FF3953BFDCB4">
    <w:name w:val="B2E9520F276D49FDA285FF3953BFDCB4"/>
  </w:style>
  <w:style w:type="paragraph" w:customStyle="1" w:styleId="6BAC9F3FF1084CB3A9B20577B9ADDD1A">
    <w:name w:val="6BAC9F3FF1084CB3A9B20577B9ADDD1A"/>
  </w:style>
  <w:style w:type="paragraph" w:customStyle="1" w:styleId="048E00ED42AD46739EE381F72965D29E">
    <w:name w:val="048E00ED42AD46739EE381F72965D29E"/>
  </w:style>
  <w:style w:type="paragraph" w:customStyle="1" w:styleId="CBCB21BDBDE148DDAC823CFB4E2C63A5">
    <w:name w:val="CBCB21BDBDE148DDAC823CFB4E2C6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Mourya</dc:creator>
  <cp:keywords/>
  <dc:description/>
  <cp:lastModifiedBy>Shailendra Mourya</cp:lastModifiedBy>
  <cp:revision>1</cp:revision>
  <dcterms:created xsi:type="dcterms:W3CDTF">2025-08-23T06:29:00Z</dcterms:created>
  <dcterms:modified xsi:type="dcterms:W3CDTF">2025-08-23T06:30:00Z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