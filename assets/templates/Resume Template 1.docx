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6191D" w14:textId="77777777" w:rsidR="003A7C40" w:rsidRPr="003A7C40" w:rsidRDefault="003A7C40" w:rsidP="003A7C40">
      <w:pPr>
        <w:rPr>
          <w:sz w:val="10"/>
          <w:szCs w:val="12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FC70494" wp14:editId="51077071">
                <wp:simplePos x="0" y="0"/>
                <wp:positionH relativeFrom="column">
                  <wp:posOffset>1165860</wp:posOffset>
                </wp:positionH>
                <wp:positionV relativeFrom="paragraph">
                  <wp:posOffset>1097280</wp:posOffset>
                </wp:positionV>
                <wp:extent cx="4791075" cy="5307965"/>
                <wp:effectExtent l="0" t="0" r="28575" b="2603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5307965"/>
                          <a:chOff x="0" y="0"/>
                          <a:chExt cx="4791710" cy="53111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7881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8100" y="723845"/>
                            <a:ext cx="47409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8580" y="2865138"/>
                            <a:ext cx="47174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3400" y="4000546"/>
                            <a:ext cx="42538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8100" y="4579648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" y="5311155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1A752" id="Group 7" o:spid="_x0000_s1026" alt="&quot;&quot;" style="position:absolute;margin-left:91.8pt;margin-top:86.4pt;width:377.25pt;height:417.95pt;z-index:-251657216;mso-width-relative:margin;mso-height-relative:margin" coordsize="4791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">
                <v:line id="Straight Connector 1" o:spid="_x0000_s1027" style="position:absolute;visibility:visible;mso-wrap-style:square" from="0,0" to="478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" strokecolor="#538135 [2409]" strokeweight="1pt">
                  <v:stroke joinstyle="miter"/>
                </v:line>
                <v:line id="Straight Connector 2" o:spid="_x0000_s1028" style="position:absolute;visibility:visible;mso-wrap-style:square" from="381,7238" to="47790,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" strokecolor="#538135 [2409]" strokeweight="1pt">
                  <v:stroke joinstyle="miter"/>
                </v:line>
                <v:line id="Straight Connector 3" o:spid="_x0000_s1029" style="position:absolute;visibility:visible;mso-wrap-style:square" from="685,28651" to="47859,28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IhxQAAANoAAAAPAAAAZHJzL2Rvd25yZXYueG1sRI9Ba8JA&#10;FITvBf/D8gRvdRNL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AGkBIhxQAAANoAAAAP&#10;AAAAAAAAAAAAAAAAAAcCAABkcnMvZG93bnJldi54bWxQSwUGAAAAAAMAAwC3AAAA+QIAAAAA&#10;" strokecolor="#538135 [2409]" strokeweight="1pt">
                  <v:stroke joinstyle="miter"/>
                </v:line>
                <v:line id="Straight Connector 4" o:spid="_x0000_s1030" style="position:absolute;visibility:visible;mso-wrap-style:square" from="5334,40005" to="4787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pVxQAAANoAAAAPAAAAZHJzL2Rvd25yZXYueG1sRI9Ba8JA&#10;FITvBf/D8gRvdRNp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CJeYpVxQAAANoAAAAP&#10;AAAAAAAAAAAAAAAAAAcCAABkcnMvZG93bnJldi54bWxQSwUGAAAAAAMAAwC3AAAA+QIAAAAA&#10;" strokecolor="#538135 [2409]" strokeweight="1pt">
                  <v:stroke joinstyle="miter"/>
                </v:line>
                <v:line id="Straight Connector 5" o:spid="_x0000_s1031" style="position:absolute;visibility:visible;mso-wrap-style:square" from="381,45796" to="47917,4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" strokecolor="#538135 [2409]" strokeweight="1pt">
                  <v:stroke joinstyle="miter"/>
                </v:line>
                <v:line id="Straight Connector 6" o:spid="_x0000_s1032" style="position:absolute;visibility:visible;mso-wrap-style:square" from="381,53111" to="47917,5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" strokecolor="#538135 [2409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6AE62CC" w14:textId="77777777" w:rsidR="003A7C40" w:rsidRPr="00103499" w:rsidRDefault="005671A6" w:rsidP="005F60DF">
      <w:pPr>
        <w:pStyle w:val="Title"/>
        <w:jc w:val="center"/>
      </w:pPr>
      <w:sdt>
        <w:sdtPr>
          <w:id w:val="129142005"/>
          <w:placeholder>
            <w:docPart w:val="9F89B943156F4984AAC5C7D9EB507A3A"/>
          </w:placeholder>
          <w:temporary/>
          <w:showingPlcHdr/>
          <w15:appearance w15:val="hidden"/>
        </w:sdtPr>
        <w:sdtEndPr/>
        <w:sdtContent>
          <w:r w:rsidR="003A7C40" w:rsidRPr="004C59B8">
            <w:t>Caleb foster</w:t>
          </w:r>
        </w:sdtContent>
      </w:sdt>
    </w:p>
    <w:p w14:paraId="4B11104A" w14:textId="77777777" w:rsidR="003A7C40" w:rsidRPr="00103499" w:rsidRDefault="005671A6" w:rsidP="003A7C40">
      <w:pPr>
        <w:pStyle w:val="Contact"/>
        <w:rPr>
          <w:rFonts w:cs="Calibri (Body)"/>
          <w:szCs w:val="20"/>
        </w:rPr>
      </w:pPr>
      <w:sdt>
        <w:sdtPr>
          <w:id w:val="2053570504"/>
          <w:placeholder>
            <w:docPart w:val="9FB18BD45CE34FEC919573A966C94BDD"/>
          </w:placeholder>
          <w:temporary/>
          <w:showingPlcHdr/>
          <w15:appearance w15:val="hidden"/>
        </w:sdtPr>
        <w:sdtEndPr/>
        <w:sdtContent>
          <w:r w:rsidR="003A7C40" w:rsidRPr="000E5F0C">
            <w:t>456 East 78th Ave</w:t>
          </w:r>
        </w:sdtContent>
      </w:sdt>
      <w:r w:rsidR="003A7C40">
        <w:t xml:space="preserve"> </w:t>
      </w:r>
      <w:r w:rsidR="003A7C40" w:rsidRPr="000E5F0C">
        <w:t xml:space="preserve">| </w:t>
      </w:r>
      <w:sdt>
        <w:sdtPr>
          <w:id w:val="-798067939"/>
          <w:placeholder>
            <w:docPart w:val="898A62FFED314F439EC4E8C8A75B6D09"/>
          </w:placeholder>
          <w:temporary/>
          <w:showingPlcHdr/>
          <w15:appearance w15:val="hidden"/>
        </w:sdtPr>
        <w:sdtEndPr/>
        <w:sdtContent>
          <w:r w:rsidR="003A7C40" w:rsidRPr="000E5F0C">
            <w:t>Denver, CO 87654</w:t>
          </w:r>
        </w:sdtContent>
      </w:sdt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sdt>
        <w:sdtPr>
          <w:id w:val="1932390509"/>
          <w:placeholder>
            <w:docPart w:val="AA244F96BC7F4D29BC16480838FAECD1"/>
          </w:placeholder>
          <w:temporary/>
          <w:showingPlcHdr/>
          <w15:appearance w15:val="hidden"/>
        </w:sdtPr>
        <w:sdtEndPr/>
        <w:sdtContent>
          <w:r w:rsidR="003A7C40" w:rsidRPr="000E5F0C">
            <w:t>303.555.0113</w:t>
          </w:r>
        </w:sdtContent>
      </w:sdt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sdt>
        <w:sdtPr>
          <w:id w:val="-125548836"/>
          <w:placeholder>
            <w:docPart w:val="7D3E51FE2F054967958A3E052BB6F044"/>
          </w:placeholder>
          <w:temporary/>
          <w:showingPlcHdr/>
          <w15:appearance w15:val="hidden"/>
        </w:sdtPr>
        <w:sdtEndPr/>
        <w:sdtContent>
          <w:r w:rsidR="003A7C40" w:rsidRPr="000E5F0C">
            <w:t>caleb@example.com</w:t>
          </w:r>
        </w:sdtContent>
      </w:sdt>
      <w:r w:rsidR="003A7C40" w:rsidRPr="000E5F0C">
        <w:t xml:space="preserve"> </w:t>
      </w:r>
    </w:p>
    <w:p w14:paraId="68AABB1A" w14:textId="77777777" w:rsidR="003A7C40" w:rsidRDefault="005671A6" w:rsidP="005F60DF">
      <w:pPr>
        <w:pStyle w:val="Heading1"/>
      </w:pPr>
      <w:sdt>
        <w:sdtPr>
          <w:id w:val="462851125"/>
          <w:placeholder>
            <w:docPart w:val="3BB2AEC851724D36ADD24D3484356E65"/>
          </w:placeholder>
          <w:temporary/>
          <w:showingPlcHdr/>
          <w15:appearance w15:val="hidden"/>
        </w:sdtPr>
        <w:sdtEndPr/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78D8B493" w14:textId="77777777" w:rsidR="003A7C40" w:rsidRDefault="005671A6" w:rsidP="005F60DF">
      <w:pPr>
        <w:tabs>
          <w:tab w:val="center" w:pos="5040"/>
        </w:tabs>
        <w:spacing w:after="0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038432973"/>
          <w:placeholder>
            <w:docPart w:val="00D376EBED034E1299C8F09523C3DFD4"/>
          </w:placeholder>
          <w:temporary/>
          <w:showingPlcHdr/>
          <w15:appearance w15:val="hidden"/>
        </w:sdtPr>
        <w:sdtEndPr/>
        <w:sdtContent>
          <w:r w:rsidR="003A7C40">
            <w:rPr>
              <w:rFonts w:cs="Calibri (Body)"/>
              <w:szCs w:val="20"/>
            </w:rPr>
            <w:t xml:space="preserve">Check out the few quick tips below to help you get started. To replace any tip text with your </w:t>
          </w:r>
          <w:r w:rsidR="009649FD">
            <w:rPr>
              <w:rFonts w:cs="Calibri (Body)"/>
              <w:szCs w:val="20"/>
            </w:rPr>
            <w:t>own</w:t>
          </w:r>
          <w:r w:rsidR="003A7C40">
            <w:rPr>
              <w:rFonts w:cs="Calibri (Body)"/>
              <w:szCs w:val="20"/>
            </w:rPr>
            <w:t>, just select it and start typing.</w:t>
          </w:r>
        </w:sdtContent>
      </w:sdt>
    </w:p>
    <w:p w14:paraId="2C946D54" w14:textId="77777777" w:rsidR="003A7C40" w:rsidRPr="00103499" w:rsidRDefault="005671A6" w:rsidP="005F60DF">
      <w:pPr>
        <w:pStyle w:val="Heading1"/>
      </w:pPr>
      <w:sdt>
        <w:sdtPr>
          <w:id w:val="-654756723"/>
          <w:placeholder>
            <w:docPart w:val="25A24C4118144DED941FF491638BBE54"/>
          </w:placeholder>
          <w:temporary/>
          <w:showingPlcHdr/>
          <w15:appearance w15:val="hidden"/>
        </w:sdtPr>
        <w:sdtEndPr/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55330828" w14:textId="77777777" w:rsidR="003A7C40" w:rsidRDefault="005671A6" w:rsidP="00103499">
      <w:pPr>
        <w:pStyle w:val="Heading2"/>
      </w:pPr>
      <w:sdt>
        <w:sdtPr>
          <w:id w:val="1841116685"/>
          <w:placeholder>
            <w:docPart w:val="B87A6EE9F6754ABB8746F4F5827620A0"/>
          </w:placeholder>
          <w:temporary/>
          <w:showingPlcHdr/>
          <w15:appearance w15:val="hidden"/>
        </w:sdtPr>
        <w:sdtEndPr/>
        <w:sdtContent>
          <w:r w:rsidR="003A7C40">
            <w:t>Chief Human Resources Officer</w:t>
          </w:r>
        </w:sdtContent>
      </w:sdt>
    </w:p>
    <w:p w14:paraId="21CCBBCD" w14:textId="77777777" w:rsidR="003A7C40" w:rsidRDefault="005671A6" w:rsidP="003A7C40">
      <w:pPr>
        <w:pStyle w:val="Heading3"/>
      </w:pPr>
      <w:sdt>
        <w:sdtPr>
          <w:id w:val="-183364921"/>
          <w:placeholder>
            <w:docPart w:val="339644C139BA4BA6B048C56A94C9D413"/>
          </w:placeholder>
          <w:temporary/>
          <w:showingPlcHdr/>
          <w15:appearance w15:val="hidden"/>
        </w:sdtPr>
        <w:sdtEndPr/>
        <w:sdtContent>
          <w:r w:rsidR="003A7C40" w:rsidRPr="0061718A">
            <w:t>Olson Harris Ltd. | Seattle, WA</w:t>
          </w:r>
        </w:sdtContent>
      </w:sdt>
      <w:r w:rsidR="003A7C40">
        <w:tab/>
      </w:r>
      <w:sdt>
        <w:sdtPr>
          <w:id w:val="-919009653"/>
          <w:placeholder>
            <w:docPart w:val="40BD9173965E44449E9A639E194BB3FE"/>
          </w:placeholder>
          <w:temporary/>
          <w:showingPlcHdr/>
          <w15:appearance w15:val="hidden"/>
        </w:sdtPr>
        <w:sdtEndPr/>
        <w:sdtContent>
          <w:r w:rsidR="003A7C40" w:rsidRPr="009D24D8">
            <w:t>Feb 20XX – Jan 20XX</w:t>
          </w:r>
        </w:sdtContent>
      </w:sdt>
    </w:p>
    <w:p w14:paraId="464D7613" w14:textId="77777777" w:rsidR="003A7C40" w:rsidRDefault="005671A6" w:rsidP="005F60DF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124060211"/>
          <w:placeholder>
            <w:docPart w:val="1B0F4EF05D02480D877575D29BF462DC"/>
          </w:placeholder>
          <w:temporary/>
          <w:showingPlcHdr/>
          <w15:appearance w15:val="hidden"/>
        </w:sdtPr>
        <w:sdtEndPr/>
        <w:sdtContent>
          <w:r w:rsidR="003A7C40" w:rsidRPr="0069504D">
            <w:rPr>
              <w:rFonts w:cs="Calibri (Body)"/>
              <w:szCs w:val="20"/>
            </w:rPr>
            <w:t>This is the place for a brief summary of your key responsibilities and most stellar accomplishments.</w:t>
          </w:r>
        </w:sdtContent>
      </w:sdt>
    </w:p>
    <w:p w14:paraId="24B77F23" w14:textId="77777777" w:rsidR="003A7C40" w:rsidRDefault="003A7C40" w:rsidP="005F60DF">
      <w:pPr>
        <w:rPr>
          <w:rFonts w:cs="Calibri (Body)"/>
          <w:szCs w:val="20"/>
        </w:rPr>
      </w:pPr>
    </w:p>
    <w:p w14:paraId="2E951917" w14:textId="77777777" w:rsidR="003A7C40" w:rsidRDefault="005671A6" w:rsidP="0061718A">
      <w:pPr>
        <w:pStyle w:val="Heading2"/>
      </w:pPr>
      <w:sdt>
        <w:sdtPr>
          <w:id w:val="-369225346"/>
          <w:placeholder>
            <w:docPart w:val="D2813AD061064D81AECDA3F69E80F9E1"/>
          </w:placeholder>
          <w:temporary/>
          <w:showingPlcHdr/>
          <w15:appearance w15:val="hidden"/>
        </w:sdtPr>
        <w:sdtEndPr/>
        <w:sdtContent>
          <w:r w:rsidR="003A7C40" w:rsidRPr="00422B01">
            <w:t>Supervisor - Human Resources</w:t>
          </w:r>
        </w:sdtContent>
      </w:sdt>
    </w:p>
    <w:p w14:paraId="28F043C0" w14:textId="77777777" w:rsidR="003A7C40" w:rsidRPr="003A7C40" w:rsidRDefault="005671A6" w:rsidP="003A7C40">
      <w:pPr>
        <w:pStyle w:val="Heading3"/>
      </w:pPr>
      <w:sdt>
        <w:sdtPr>
          <w:id w:val="751710180"/>
          <w:placeholder>
            <w:docPart w:val="51D29815581E4CF19728183063769818"/>
          </w:placeholder>
          <w:temporary/>
          <w:showingPlcHdr/>
          <w15:appearance w15:val="hidden"/>
        </w:sdtPr>
        <w:sdtEndPr/>
        <w:sdtContent>
          <w:r w:rsidR="003A7C40" w:rsidRPr="003A7C40">
            <w:t>Olson Harris Ltd. | Seattle, WA</w:t>
          </w:r>
        </w:sdtContent>
      </w:sdt>
      <w:r w:rsidR="003A7C40" w:rsidRPr="003A7C40">
        <w:t xml:space="preserve"> </w:t>
      </w:r>
      <w:r w:rsidR="003A7C40" w:rsidRPr="003A7C40">
        <w:tab/>
      </w:r>
      <w:sdt>
        <w:sdtPr>
          <w:id w:val="-20700005"/>
          <w:placeholder>
            <w:docPart w:val="8F8B14F130F54C16B795D22C4CFEDF79"/>
          </w:placeholder>
          <w:temporary/>
          <w:showingPlcHdr/>
          <w15:appearance w15:val="hidden"/>
        </w:sdtPr>
        <w:sdtEndPr/>
        <w:sdtContent>
          <w:r w:rsidR="003A7C40" w:rsidRPr="003A7C40">
            <w:t>Jul 20XX – Jun 20XX</w:t>
          </w:r>
        </w:sdtContent>
      </w:sdt>
    </w:p>
    <w:p w14:paraId="2463DFAA" w14:textId="77777777" w:rsidR="003A7C40" w:rsidRDefault="005671A6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655754866"/>
          <w:placeholder>
            <w:docPart w:val="155F5B073643463E852EE2AD97E032D8"/>
          </w:placeholder>
          <w:temporary/>
          <w:showingPlcHdr/>
          <w15:appearance w15:val="hidden"/>
        </w:sdtPr>
        <w:sdtEndPr/>
        <w:sdtContent>
          <w:r w:rsidR="003A7C40" w:rsidRPr="0061718A">
            <w:t>This is the place for a brief summary of your key responsibilities and most stellar accomplishments.</w:t>
          </w:r>
        </w:sdtContent>
      </w:sdt>
    </w:p>
    <w:p w14:paraId="2688381A" w14:textId="77777777" w:rsidR="003A7C40" w:rsidRDefault="005671A6" w:rsidP="005F60DF">
      <w:pPr>
        <w:pStyle w:val="Heading1"/>
      </w:pPr>
      <w:sdt>
        <w:sdtPr>
          <w:id w:val="1735817217"/>
          <w:placeholder>
            <w:docPart w:val="E8CF252F729C4A97A552F2ADC7DDEC63"/>
          </w:placeholder>
          <w:temporary/>
          <w:showingPlcHdr/>
          <w15:appearance w15:val="hidden"/>
        </w:sdtPr>
        <w:sdtEndPr/>
        <w:sdtContent>
          <w:r w:rsidR="003A7C40" w:rsidRPr="004C4C0E">
            <w:t>EDUCATION</w:t>
          </w:r>
        </w:sdtContent>
      </w:sdt>
    </w:p>
    <w:p w14:paraId="52DD11E4" w14:textId="77777777" w:rsidR="003A7C40" w:rsidRPr="009D24D8" w:rsidRDefault="005671A6" w:rsidP="0061718A">
      <w:pPr>
        <w:pStyle w:val="Heading2"/>
        <w:rPr>
          <w:rFonts w:eastAsiaTheme="minorEastAsia"/>
        </w:rPr>
      </w:pPr>
      <w:sdt>
        <w:sdtPr>
          <w:id w:val="-1087388354"/>
          <w:placeholder>
            <w:docPart w:val="04EEE84C3E9947039EEE8F21C3D9345A"/>
          </w:placeholder>
          <w:temporary/>
          <w:showingPlcHdr/>
          <w15:appearance w15:val="hidden"/>
        </w:sdtPr>
        <w:sdtEndPr/>
        <w:sdtContent>
          <w:r w:rsidR="003A7C40">
            <w:t>Human Resources</w:t>
          </w:r>
        </w:sdtContent>
      </w:sdt>
      <w:r w:rsidR="003A7C40">
        <w:t xml:space="preserve"> </w:t>
      </w:r>
    </w:p>
    <w:p w14:paraId="06042682" w14:textId="77777777" w:rsidR="003A7C40" w:rsidRDefault="005671A6" w:rsidP="003A7C40">
      <w:pPr>
        <w:pStyle w:val="Heading3"/>
      </w:pPr>
      <w:sdt>
        <w:sdtPr>
          <w:id w:val="1887600507"/>
          <w:placeholder>
            <w:docPart w:val="1B8CFC83DEED47D0A7542F4620F67AFD"/>
          </w:placeholder>
          <w:temporary/>
          <w:showingPlcHdr/>
          <w15:appearance w15:val="hidden"/>
        </w:sdtPr>
        <w:sdtEndPr/>
        <w:sdtContent>
          <w:r w:rsidR="003A7C40">
            <w:t>Glennwood University | Redmond, WA</w:t>
          </w:r>
        </w:sdtContent>
      </w:sdt>
      <w:r w:rsidR="003A7C40">
        <w:tab/>
      </w:r>
      <w:sdt>
        <w:sdtPr>
          <w:id w:val="986986648"/>
          <w:placeholder>
            <w:docPart w:val="086C33D962D5411483380253E602B4F1"/>
          </w:placeholder>
          <w:temporary/>
          <w:showingPlcHdr/>
          <w15:appearance w15:val="hidden"/>
        </w:sdtPr>
        <w:sdtEndPr/>
        <w:sdtContent>
          <w:r w:rsidR="003A7C40" w:rsidRPr="003A7C40">
            <w:t>Jun 20XX</w:t>
          </w:r>
        </w:sdtContent>
      </w:sdt>
    </w:p>
    <w:p w14:paraId="6845F20F" w14:textId="77777777" w:rsidR="003A7C40" w:rsidRDefault="005671A6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1160421"/>
          <w:placeholder>
            <w:docPart w:val="44F951645959456C98F961D33FDAD617"/>
          </w:placeholder>
          <w:temporary/>
          <w:showingPlcHdr/>
          <w15:appearance w15:val="hidden"/>
        </w:sdtPr>
        <w:sdtEndPr/>
        <w:sdtContent>
          <w:r w:rsidR="003A7C40" w:rsidRPr="0061718A">
            <w:t>You might want to include your GPA here and a brief summary of relevant coursework, awards, and honors.</w:t>
          </w:r>
        </w:sdtContent>
      </w:sdt>
    </w:p>
    <w:p w14:paraId="5E64296D" w14:textId="77777777" w:rsidR="003A7C40" w:rsidRDefault="005671A6" w:rsidP="005F60DF">
      <w:pPr>
        <w:pStyle w:val="Heading1"/>
      </w:pPr>
      <w:sdt>
        <w:sdtPr>
          <w:id w:val="-2102319736"/>
          <w:placeholder>
            <w:docPart w:val="13B4F5044E0C4CD2B94BD54960BACF70"/>
          </w:placeholder>
          <w:temporary/>
          <w:showingPlcHdr/>
          <w15:appearance w15:val="hidden"/>
        </w:sdtPr>
        <w:sdtEndPr/>
        <w:sdtContent>
          <w:r w:rsidR="003A7C40" w:rsidRPr="0061718A">
            <w:t>Communication</w:t>
          </w:r>
        </w:sdtContent>
      </w:sdt>
    </w:p>
    <w:p w14:paraId="43961DBA" w14:textId="77777777" w:rsidR="003A7C40" w:rsidRDefault="005671A6" w:rsidP="0061718A">
      <w:pPr>
        <w:rPr>
          <w:rFonts w:cstheme="minorHAnsi"/>
          <w:spacing w:val="-2"/>
        </w:rPr>
      </w:pPr>
      <w:sdt>
        <w:sdtPr>
          <w:rPr>
            <w:rFonts w:cstheme="minorHAnsi"/>
            <w:spacing w:val="-2"/>
          </w:rPr>
          <w:id w:val="1160429"/>
          <w:placeholder>
            <w:docPart w:val="52F01EC8E55842A2B617D7D8B3333F16"/>
          </w:placeholder>
          <w:temporary/>
          <w:showingPlcHdr/>
          <w15:appearance w15:val="hidden"/>
        </w:sdtPr>
        <w:sdtEndPr/>
        <w:sdtContent>
          <w:r w:rsidR="003A7C40" w:rsidRPr="0069504D">
            <w:t>You delivered that big presentation to rave reviews. This is the place to showcase your skills.</w:t>
          </w:r>
        </w:sdtContent>
      </w:sdt>
    </w:p>
    <w:p w14:paraId="70FF4E52" w14:textId="77777777" w:rsidR="003A7C40" w:rsidRPr="004C4C0E" w:rsidRDefault="005671A6" w:rsidP="005F60DF">
      <w:pPr>
        <w:pStyle w:val="Heading1"/>
      </w:pPr>
      <w:sdt>
        <w:sdtPr>
          <w:id w:val="1996602214"/>
          <w:placeholder>
            <w:docPart w:val="FAA4B06C9A404977924B5A8B3C05D2D2"/>
          </w:placeholder>
          <w:temporary/>
          <w:showingPlcHdr/>
          <w15:appearance w15:val="hidden"/>
        </w:sdtPr>
        <w:sdtEndPr/>
        <w:sdtContent>
          <w:r w:rsidR="003A7C40" w:rsidRPr="004C4C0E">
            <w:t>LEADERSHIP</w:t>
          </w:r>
        </w:sdtContent>
      </w:sdt>
    </w:p>
    <w:p w14:paraId="0D6C9342" w14:textId="77777777" w:rsidR="003A7C40" w:rsidRDefault="005671A6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193212602"/>
          <w:placeholder>
            <w:docPart w:val="1391C1D7F36C4C3BB1329FD4403AE8C8"/>
          </w:placeholder>
          <w:temporary/>
          <w:showingPlcHdr/>
          <w15:appearance w15:val="hidden"/>
        </w:sdtPr>
        <w:sdtEndPr>
          <w:rPr>
            <w:rFonts w:cstheme="minorHAnsi"/>
            <w:spacing w:val="-2"/>
          </w:rPr>
        </w:sdtEndPr>
        <w:sdtContent>
          <w:r w:rsidR="003A7C40" w:rsidRPr="0061718A">
            <w:t>Are you president of your fraternity, head of the condo board, or a team lead for your favorite charity? You’re a natural leader – tell it like it is!</w:t>
          </w:r>
        </w:sdtContent>
      </w:sdt>
    </w:p>
    <w:p w14:paraId="1959FB02" w14:textId="77777777" w:rsidR="003A7C40" w:rsidRPr="004C4C0E" w:rsidRDefault="005671A6" w:rsidP="005F60DF">
      <w:pPr>
        <w:pStyle w:val="Heading1"/>
      </w:pPr>
      <w:sdt>
        <w:sdtPr>
          <w:id w:val="-1678415785"/>
          <w:placeholder>
            <w:docPart w:val="979D39C7D0CF43728F109119DF8265FA"/>
          </w:placeholder>
          <w:temporary/>
          <w:showingPlcHdr/>
          <w15:appearance w15:val="hidden"/>
        </w:sdtPr>
        <w:sdtEndPr/>
        <w:sdtContent>
          <w:r w:rsidR="003A7C40" w:rsidRPr="004C4C0E">
            <w:t>REFERENCES</w:t>
          </w:r>
        </w:sdtContent>
      </w:sdt>
    </w:p>
    <w:p w14:paraId="2BFF3FC3" w14:textId="77777777" w:rsidR="003A7C40" w:rsidRDefault="005671A6" w:rsidP="000E1FF7">
      <w:pPr>
        <w:pStyle w:val="Heading2"/>
      </w:pPr>
      <w:sdt>
        <w:sdtPr>
          <w:id w:val="-1713263064"/>
          <w:placeholder>
            <w:docPart w:val="1B47A5FF01ED48E19BAED536C8550F42"/>
          </w:placeholder>
          <w:temporary/>
          <w:showingPlcHdr/>
          <w15:appearance w15:val="hidden"/>
        </w:sdtPr>
        <w:sdtEndPr/>
        <w:sdtContent>
          <w:r w:rsidR="003A7C40">
            <w:t>Briana Hernandez</w:t>
          </w:r>
        </w:sdtContent>
      </w:sdt>
    </w:p>
    <w:p w14:paraId="7A3DF2FA" w14:textId="77777777" w:rsidR="003A7C40" w:rsidRDefault="005671A6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289663033"/>
          <w:placeholder>
            <w:docPart w:val="A24C985EB30C4D049D894BB8526CCF47"/>
          </w:placeholder>
          <w:temporary/>
          <w:showingPlcHdr/>
          <w15:appearance w15:val="hidden"/>
        </w:sdtPr>
        <w:sdtEndPr/>
        <w:sdtContent>
          <w:r w:rsidR="003A7C40">
            <w:rPr>
              <w:rFonts w:cs="Calibri (Body)"/>
              <w:szCs w:val="20"/>
            </w:rPr>
            <w:t>Olson Harris Ltd. | Contact information</w:t>
          </w:r>
        </w:sdtContent>
      </w:sdt>
      <w:r w:rsidR="003A7C40">
        <w:rPr>
          <w:rFonts w:cs="Calibri (Body)"/>
          <w:szCs w:val="20"/>
        </w:rPr>
        <w:t xml:space="preserve"> </w:t>
      </w:r>
    </w:p>
    <w:p w14:paraId="359F6A8A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4F31C" w14:textId="77777777" w:rsidR="005671A6" w:rsidRDefault="005671A6" w:rsidP="00CE6F6F">
      <w:pPr>
        <w:spacing w:after="0" w:line="240" w:lineRule="auto"/>
      </w:pPr>
      <w:r>
        <w:separator/>
      </w:r>
    </w:p>
  </w:endnote>
  <w:endnote w:type="continuationSeparator" w:id="0">
    <w:p w14:paraId="4A74296F" w14:textId="77777777" w:rsidR="005671A6" w:rsidRDefault="005671A6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F66DE" w14:textId="77777777" w:rsidR="005671A6" w:rsidRDefault="005671A6" w:rsidP="00CE6F6F">
      <w:pPr>
        <w:spacing w:after="0" w:line="240" w:lineRule="auto"/>
      </w:pPr>
      <w:r>
        <w:separator/>
      </w:r>
    </w:p>
  </w:footnote>
  <w:footnote w:type="continuationSeparator" w:id="0">
    <w:p w14:paraId="376E3B43" w14:textId="77777777" w:rsidR="005671A6" w:rsidRDefault="005671A6" w:rsidP="00CE6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A6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A7C40"/>
    <w:rsid w:val="00422B01"/>
    <w:rsid w:val="00484AA7"/>
    <w:rsid w:val="004C4C0E"/>
    <w:rsid w:val="004C59B8"/>
    <w:rsid w:val="004E4B08"/>
    <w:rsid w:val="004F2D41"/>
    <w:rsid w:val="00530CE5"/>
    <w:rsid w:val="005671A6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8D7E37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301DF"/>
    <w:rsid w:val="00E966AA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CB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l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89B943156F4984AAC5C7D9EB50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ED1B6-D11B-45E7-84A2-3D1CEE10C54B}"/>
      </w:docPartPr>
      <w:docPartBody>
        <w:p w:rsidR="008244E7" w:rsidRDefault="008244E7">
          <w:pPr>
            <w:pStyle w:val="9F89B943156F4984AAC5C7D9EB507A3A"/>
          </w:pPr>
          <w:r w:rsidRPr="004C59B8">
            <w:t>Caleb foster</w:t>
          </w:r>
        </w:p>
      </w:docPartBody>
    </w:docPart>
    <w:docPart>
      <w:docPartPr>
        <w:name w:val="9FB18BD45CE34FEC919573A966C9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A5B90-F1E1-42A8-9D8B-08BA31303FA9}"/>
      </w:docPartPr>
      <w:docPartBody>
        <w:p w:rsidR="008244E7" w:rsidRDefault="008244E7">
          <w:pPr>
            <w:pStyle w:val="9FB18BD45CE34FEC919573A966C94BDD"/>
          </w:pPr>
          <w:r w:rsidRPr="000E5F0C">
            <w:t>456 East 78th Ave</w:t>
          </w:r>
        </w:p>
      </w:docPartBody>
    </w:docPart>
    <w:docPart>
      <w:docPartPr>
        <w:name w:val="898A62FFED314F439EC4E8C8A75B6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14DB4-052E-4ECE-9CEC-7E7C588B26D9}"/>
      </w:docPartPr>
      <w:docPartBody>
        <w:p w:rsidR="008244E7" w:rsidRDefault="008244E7">
          <w:pPr>
            <w:pStyle w:val="898A62FFED314F439EC4E8C8A75B6D09"/>
          </w:pPr>
          <w:r w:rsidRPr="000E5F0C">
            <w:t>Denver, CO 87654</w:t>
          </w:r>
        </w:p>
      </w:docPartBody>
    </w:docPart>
    <w:docPart>
      <w:docPartPr>
        <w:name w:val="AA244F96BC7F4D29BC16480838FA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7BCE-8FAE-4BA0-BE00-BE27C75E4848}"/>
      </w:docPartPr>
      <w:docPartBody>
        <w:p w:rsidR="008244E7" w:rsidRDefault="008244E7">
          <w:pPr>
            <w:pStyle w:val="AA244F96BC7F4D29BC16480838FAECD1"/>
          </w:pPr>
          <w:r w:rsidRPr="000E5F0C">
            <w:t>303.555.0113</w:t>
          </w:r>
        </w:p>
      </w:docPartBody>
    </w:docPart>
    <w:docPart>
      <w:docPartPr>
        <w:name w:val="7D3E51FE2F054967958A3E052BB6F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35DC-4207-4C81-A107-4952F0E3870F}"/>
      </w:docPartPr>
      <w:docPartBody>
        <w:p w:rsidR="008244E7" w:rsidRDefault="008244E7">
          <w:pPr>
            <w:pStyle w:val="7D3E51FE2F054967958A3E052BB6F044"/>
          </w:pPr>
          <w:r w:rsidRPr="000E5F0C">
            <w:t>caleb@example.com</w:t>
          </w:r>
        </w:p>
      </w:docPartBody>
    </w:docPart>
    <w:docPart>
      <w:docPartPr>
        <w:name w:val="3BB2AEC851724D36ADD24D3484356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D04D-79A4-4FF3-8FCB-BA1359524EAB}"/>
      </w:docPartPr>
      <w:docPartBody>
        <w:p w:rsidR="008244E7" w:rsidRDefault="008244E7">
          <w:pPr>
            <w:pStyle w:val="3BB2AEC851724D36ADD24D3484356E65"/>
          </w:pPr>
          <w:r w:rsidRPr="00103499">
            <w:t>OBJECTIVE</w:t>
          </w:r>
        </w:p>
      </w:docPartBody>
    </w:docPart>
    <w:docPart>
      <w:docPartPr>
        <w:name w:val="00D376EBED034E1299C8F09523C3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D8C66-F37A-4128-9BEC-3E8A22112E5C}"/>
      </w:docPartPr>
      <w:docPartBody>
        <w:p w:rsidR="008244E7" w:rsidRDefault="008244E7">
          <w:pPr>
            <w:pStyle w:val="00D376EBED034E1299C8F09523C3DFD4"/>
          </w:pPr>
          <w:r>
            <w:rPr>
              <w:rFonts w:cs="Calibri (Body)"/>
              <w:szCs w:val="20"/>
            </w:rP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25A24C4118144DED941FF491638B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BD564-1465-46E3-8730-A51DB161DFF5}"/>
      </w:docPartPr>
      <w:docPartBody>
        <w:p w:rsidR="008244E7" w:rsidRDefault="008244E7">
          <w:pPr>
            <w:pStyle w:val="25A24C4118144DED941FF491638BBE54"/>
          </w:pPr>
          <w:r w:rsidRPr="00103499">
            <w:t>EXPERIENCE</w:t>
          </w:r>
        </w:p>
      </w:docPartBody>
    </w:docPart>
    <w:docPart>
      <w:docPartPr>
        <w:name w:val="B87A6EE9F6754ABB8746F4F58276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8BE01-EC1E-437C-874B-03F3EE5CD322}"/>
      </w:docPartPr>
      <w:docPartBody>
        <w:p w:rsidR="008244E7" w:rsidRDefault="008244E7">
          <w:pPr>
            <w:pStyle w:val="B87A6EE9F6754ABB8746F4F5827620A0"/>
          </w:pPr>
          <w:r>
            <w:t>Chief Human Resources Officer</w:t>
          </w:r>
        </w:p>
      </w:docPartBody>
    </w:docPart>
    <w:docPart>
      <w:docPartPr>
        <w:name w:val="339644C139BA4BA6B048C56A94C9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2DF8-DC26-454B-8EBB-9F77F2F954C0}"/>
      </w:docPartPr>
      <w:docPartBody>
        <w:p w:rsidR="008244E7" w:rsidRDefault="008244E7">
          <w:pPr>
            <w:pStyle w:val="339644C139BA4BA6B048C56A94C9D413"/>
          </w:pPr>
          <w:r w:rsidRPr="0061718A">
            <w:t>Olson Harris Ltd. | Seattle, WA</w:t>
          </w:r>
        </w:p>
      </w:docPartBody>
    </w:docPart>
    <w:docPart>
      <w:docPartPr>
        <w:name w:val="40BD9173965E44449E9A639E194B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BE71C-0045-47D5-AABB-846F4DE8C59B}"/>
      </w:docPartPr>
      <w:docPartBody>
        <w:p w:rsidR="008244E7" w:rsidRDefault="008244E7">
          <w:pPr>
            <w:pStyle w:val="40BD9173965E44449E9A639E194BB3FE"/>
          </w:pPr>
          <w:r w:rsidRPr="009D24D8">
            <w:t>Feb 20XX – Jan 20XX</w:t>
          </w:r>
        </w:p>
      </w:docPartBody>
    </w:docPart>
    <w:docPart>
      <w:docPartPr>
        <w:name w:val="1B0F4EF05D02480D877575D29BF46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5C22-98F6-4400-ABC6-486F60C62799}"/>
      </w:docPartPr>
      <w:docPartBody>
        <w:p w:rsidR="008244E7" w:rsidRDefault="008244E7">
          <w:pPr>
            <w:pStyle w:val="1B0F4EF05D02480D877575D29BF462DC"/>
          </w:pPr>
          <w:r w:rsidRPr="0069504D">
            <w:rPr>
              <w:rFonts w:cs="Calibri (Body)"/>
              <w:szCs w:val="20"/>
            </w:rPr>
            <w:t>This is the place for a brief summary of your key responsibilities and most stellar accomplishments.</w:t>
          </w:r>
        </w:p>
      </w:docPartBody>
    </w:docPart>
    <w:docPart>
      <w:docPartPr>
        <w:name w:val="D2813AD061064D81AECDA3F69E80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2F75-5D4E-4E7F-8E12-48477F66B684}"/>
      </w:docPartPr>
      <w:docPartBody>
        <w:p w:rsidR="008244E7" w:rsidRDefault="008244E7">
          <w:pPr>
            <w:pStyle w:val="D2813AD061064D81AECDA3F69E80F9E1"/>
          </w:pPr>
          <w:r w:rsidRPr="00422B01">
            <w:t>Supervisor - Human Resources</w:t>
          </w:r>
        </w:p>
      </w:docPartBody>
    </w:docPart>
    <w:docPart>
      <w:docPartPr>
        <w:name w:val="51D29815581E4CF19728183063769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4D8C6-E0AF-4722-A9D9-D1A2CA08B9E7}"/>
      </w:docPartPr>
      <w:docPartBody>
        <w:p w:rsidR="008244E7" w:rsidRDefault="008244E7">
          <w:pPr>
            <w:pStyle w:val="51D29815581E4CF19728183063769818"/>
          </w:pPr>
          <w:r w:rsidRPr="003A7C40">
            <w:t>Olson Harris Ltd. | Seattle, WA</w:t>
          </w:r>
        </w:p>
      </w:docPartBody>
    </w:docPart>
    <w:docPart>
      <w:docPartPr>
        <w:name w:val="8F8B14F130F54C16B795D22C4CFE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23FA-AACB-489D-827B-5E1535FAFB1C}"/>
      </w:docPartPr>
      <w:docPartBody>
        <w:p w:rsidR="008244E7" w:rsidRDefault="008244E7">
          <w:pPr>
            <w:pStyle w:val="8F8B14F130F54C16B795D22C4CFEDF79"/>
          </w:pPr>
          <w:r w:rsidRPr="003A7C40">
            <w:t>Jul 20XX – Jun 20XX</w:t>
          </w:r>
        </w:p>
      </w:docPartBody>
    </w:docPart>
    <w:docPart>
      <w:docPartPr>
        <w:name w:val="155F5B073643463E852EE2AD97E03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1A00-A363-40CF-B58F-69991E56430C}"/>
      </w:docPartPr>
      <w:docPartBody>
        <w:p w:rsidR="008244E7" w:rsidRDefault="008244E7">
          <w:pPr>
            <w:pStyle w:val="155F5B073643463E852EE2AD97E032D8"/>
          </w:pPr>
          <w:r w:rsidRPr="0061718A">
            <w:t>This is the place for a brief summary of your key responsibilities and most stellar accomplishments.</w:t>
          </w:r>
        </w:p>
      </w:docPartBody>
    </w:docPart>
    <w:docPart>
      <w:docPartPr>
        <w:name w:val="E8CF252F729C4A97A552F2ADC7DD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47B1B-7EF6-42F5-A4AC-22368F2ABDA5}"/>
      </w:docPartPr>
      <w:docPartBody>
        <w:p w:rsidR="008244E7" w:rsidRDefault="008244E7">
          <w:pPr>
            <w:pStyle w:val="E8CF252F729C4A97A552F2ADC7DDEC63"/>
          </w:pPr>
          <w:r w:rsidRPr="004C4C0E">
            <w:t>EDUCATION</w:t>
          </w:r>
        </w:p>
      </w:docPartBody>
    </w:docPart>
    <w:docPart>
      <w:docPartPr>
        <w:name w:val="04EEE84C3E9947039EEE8F21C3D93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8809-5F43-45BD-BB18-42C6DFB9FDF6}"/>
      </w:docPartPr>
      <w:docPartBody>
        <w:p w:rsidR="008244E7" w:rsidRDefault="008244E7">
          <w:pPr>
            <w:pStyle w:val="04EEE84C3E9947039EEE8F21C3D9345A"/>
          </w:pPr>
          <w:r>
            <w:t>Human Resources</w:t>
          </w:r>
        </w:p>
      </w:docPartBody>
    </w:docPart>
    <w:docPart>
      <w:docPartPr>
        <w:name w:val="1B8CFC83DEED47D0A7542F4620F67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55E5B-268A-463C-B958-44F0B47A218B}"/>
      </w:docPartPr>
      <w:docPartBody>
        <w:p w:rsidR="008244E7" w:rsidRDefault="008244E7">
          <w:pPr>
            <w:pStyle w:val="1B8CFC83DEED47D0A7542F4620F67AFD"/>
          </w:pPr>
          <w:r>
            <w:t>Glennwood University | Redmond, WA</w:t>
          </w:r>
        </w:p>
      </w:docPartBody>
    </w:docPart>
    <w:docPart>
      <w:docPartPr>
        <w:name w:val="086C33D962D5411483380253E602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CACF3-B730-476B-A5A1-D3B02C29258D}"/>
      </w:docPartPr>
      <w:docPartBody>
        <w:p w:rsidR="008244E7" w:rsidRDefault="008244E7">
          <w:pPr>
            <w:pStyle w:val="086C33D962D5411483380253E602B4F1"/>
          </w:pPr>
          <w:r w:rsidRPr="003A7C40">
            <w:t>Jun 20XX</w:t>
          </w:r>
        </w:p>
      </w:docPartBody>
    </w:docPart>
    <w:docPart>
      <w:docPartPr>
        <w:name w:val="44F951645959456C98F961D33FDAD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D75F-769D-4705-8F77-451CF06186F8}"/>
      </w:docPartPr>
      <w:docPartBody>
        <w:p w:rsidR="008244E7" w:rsidRDefault="008244E7">
          <w:pPr>
            <w:pStyle w:val="44F951645959456C98F961D33FDAD617"/>
          </w:pPr>
          <w:r w:rsidRPr="0061718A">
            <w:t>You might want to include your GPA here and a brief summary of relevant coursework, awards, and honors.</w:t>
          </w:r>
        </w:p>
      </w:docPartBody>
    </w:docPart>
    <w:docPart>
      <w:docPartPr>
        <w:name w:val="13B4F5044E0C4CD2B94BD54960BAC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D9F0-225B-44D3-8121-491BC6E221D4}"/>
      </w:docPartPr>
      <w:docPartBody>
        <w:p w:rsidR="008244E7" w:rsidRDefault="008244E7">
          <w:pPr>
            <w:pStyle w:val="13B4F5044E0C4CD2B94BD54960BACF70"/>
          </w:pPr>
          <w:r w:rsidRPr="0061718A">
            <w:t>Communication</w:t>
          </w:r>
        </w:p>
      </w:docPartBody>
    </w:docPart>
    <w:docPart>
      <w:docPartPr>
        <w:name w:val="52F01EC8E55842A2B617D7D8B333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219-6508-4CCF-B478-4EDD12F61D63}"/>
      </w:docPartPr>
      <w:docPartBody>
        <w:p w:rsidR="008244E7" w:rsidRDefault="008244E7">
          <w:pPr>
            <w:pStyle w:val="52F01EC8E55842A2B617D7D8B3333F16"/>
          </w:pPr>
          <w:r w:rsidRPr="0069504D">
            <w:t>You delivered that big presentation to rave reviews. This is the place to showcase your skills.</w:t>
          </w:r>
        </w:p>
      </w:docPartBody>
    </w:docPart>
    <w:docPart>
      <w:docPartPr>
        <w:name w:val="FAA4B06C9A404977924B5A8B3C05D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F4FDD-E04B-40DC-90C6-7BC0B43A5F41}"/>
      </w:docPartPr>
      <w:docPartBody>
        <w:p w:rsidR="008244E7" w:rsidRDefault="008244E7">
          <w:pPr>
            <w:pStyle w:val="FAA4B06C9A404977924B5A8B3C05D2D2"/>
          </w:pPr>
          <w:r w:rsidRPr="004C4C0E">
            <w:t>LEADERSHIP</w:t>
          </w:r>
        </w:p>
      </w:docPartBody>
    </w:docPart>
    <w:docPart>
      <w:docPartPr>
        <w:name w:val="1391C1D7F36C4C3BB1329FD4403AE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F1FFA-2732-4520-A50F-B97264D48942}"/>
      </w:docPartPr>
      <w:docPartBody>
        <w:p w:rsidR="008244E7" w:rsidRDefault="008244E7">
          <w:pPr>
            <w:pStyle w:val="1391C1D7F36C4C3BB1329FD4403AE8C8"/>
          </w:pPr>
          <w:r w:rsidRPr="0061718A">
            <w:t>Are you president of your fraternity, head of the condo board, or a team lead for your favorite charity? You’re a natural leader – tell it like it is!</w:t>
          </w:r>
        </w:p>
      </w:docPartBody>
    </w:docPart>
    <w:docPart>
      <w:docPartPr>
        <w:name w:val="979D39C7D0CF43728F109119DF826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F3DE-0D69-49F6-9581-F1AB165F6D9C}"/>
      </w:docPartPr>
      <w:docPartBody>
        <w:p w:rsidR="008244E7" w:rsidRDefault="008244E7">
          <w:pPr>
            <w:pStyle w:val="979D39C7D0CF43728F109119DF8265FA"/>
          </w:pPr>
          <w:r w:rsidRPr="004C4C0E">
            <w:t>REFERENCES</w:t>
          </w:r>
        </w:p>
      </w:docPartBody>
    </w:docPart>
    <w:docPart>
      <w:docPartPr>
        <w:name w:val="1B47A5FF01ED48E19BAED536C855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B15EA-6A57-46EA-9DEA-3324C343532F}"/>
      </w:docPartPr>
      <w:docPartBody>
        <w:p w:rsidR="008244E7" w:rsidRDefault="008244E7">
          <w:pPr>
            <w:pStyle w:val="1B47A5FF01ED48E19BAED536C8550F42"/>
          </w:pPr>
          <w:r>
            <w:t>Briana Hernandez</w:t>
          </w:r>
        </w:p>
      </w:docPartBody>
    </w:docPart>
    <w:docPart>
      <w:docPartPr>
        <w:name w:val="A24C985EB30C4D049D894BB8526CC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4F96F-5326-46FE-8097-07FBCA824D64}"/>
      </w:docPartPr>
      <w:docPartBody>
        <w:p w:rsidR="008244E7" w:rsidRDefault="008244E7">
          <w:pPr>
            <w:pStyle w:val="A24C985EB30C4D049D894BB8526CCF47"/>
          </w:pPr>
          <w:r>
            <w:rPr>
              <w:rFonts w:cs="Calibri (Body)"/>
              <w:szCs w:val="20"/>
            </w:rPr>
            <w:t>Olson Harris Ltd. | 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E7"/>
    <w:rsid w:val="008244E7"/>
    <w:rsid w:val="008D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9B943156F4984AAC5C7D9EB507A3A">
    <w:name w:val="9F89B943156F4984AAC5C7D9EB507A3A"/>
  </w:style>
  <w:style w:type="paragraph" w:customStyle="1" w:styleId="9FB18BD45CE34FEC919573A966C94BDD">
    <w:name w:val="9FB18BD45CE34FEC919573A966C94BDD"/>
  </w:style>
  <w:style w:type="paragraph" w:customStyle="1" w:styleId="898A62FFED314F439EC4E8C8A75B6D09">
    <w:name w:val="898A62FFED314F439EC4E8C8A75B6D09"/>
  </w:style>
  <w:style w:type="paragraph" w:customStyle="1" w:styleId="AA244F96BC7F4D29BC16480838FAECD1">
    <w:name w:val="AA244F96BC7F4D29BC16480838FAECD1"/>
  </w:style>
  <w:style w:type="paragraph" w:customStyle="1" w:styleId="7D3E51FE2F054967958A3E052BB6F044">
    <w:name w:val="7D3E51FE2F054967958A3E052BB6F044"/>
  </w:style>
  <w:style w:type="paragraph" w:customStyle="1" w:styleId="3BB2AEC851724D36ADD24D3484356E65">
    <w:name w:val="3BB2AEC851724D36ADD24D3484356E65"/>
  </w:style>
  <w:style w:type="paragraph" w:customStyle="1" w:styleId="00D376EBED034E1299C8F09523C3DFD4">
    <w:name w:val="00D376EBED034E1299C8F09523C3DFD4"/>
  </w:style>
  <w:style w:type="paragraph" w:customStyle="1" w:styleId="25A24C4118144DED941FF491638BBE54">
    <w:name w:val="25A24C4118144DED941FF491638BBE54"/>
  </w:style>
  <w:style w:type="paragraph" w:customStyle="1" w:styleId="B87A6EE9F6754ABB8746F4F5827620A0">
    <w:name w:val="B87A6EE9F6754ABB8746F4F5827620A0"/>
  </w:style>
  <w:style w:type="paragraph" w:customStyle="1" w:styleId="339644C139BA4BA6B048C56A94C9D413">
    <w:name w:val="339644C139BA4BA6B048C56A94C9D413"/>
  </w:style>
  <w:style w:type="paragraph" w:customStyle="1" w:styleId="40BD9173965E44449E9A639E194BB3FE">
    <w:name w:val="40BD9173965E44449E9A639E194BB3FE"/>
  </w:style>
  <w:style w:type="paragraph" w:customStyle="1" w:styleId="1B0F4EF05D02480D877575D29BF462DC">
    <w:name w:val="1B0F4EF05D02480D877575D29BF462DC"/>
  </w:style>
  <w:style w:type="paragraph" w:customStyle="1" w:styleId="D2813AD061064D81AECDA3F69E80F9E1">
    <w:name w:val="D2813AD061064D81AECDA3F69E80F9E1"/>
  </w:style>
  <w:style w:type="paragraph" w:customStyle="1" w:styleId="51D29815581E4CF19728183063769818">
    <w:name w:val="51D29815581E4CF19728183063769818"/>
  </w:style>
  <w:style w:type="paragraph" w:customStyle="1" w:styleId="8F8B14F130F54C16B795D22C4CFEDF79">
    <w:name w:val="8F8B14F130F54C16B795D22C4CFEDF79"/>
  </w:style>
  <w:style w:type="paragraph" w:customStyle="1" w:styleId="155F5B073643463E852EE2AD97E032D8">
    <w:name w:val="155F5B073643463E852EE2AD97E032D8"/>
  </w:style>
  <w:style w:type="paragraph" w:customStyle="1" w:styleId="E8CF252F729C4A97A552F2ADC7DDEC63">
    <w:name w:val="E8CF252F729C4A97A552F2ADC7DDEC63"/>
  </w:style>
  <w:style w:type="paragraph" w:customStyle="1" w:styleId="04EEE84C3E9947039EEE8F21C3D9345A">
    <w:name w:val="04EEE84C3E9947039EEE8F21C3D9345A"/>
  </w:style>
  <w:style w:type="paragraph" w:customStyle="1" w:styleId="1B8CFC83DEED47D0A7542F4620F67AFD">
    <w:name w:val="1B8CFC83DEED47D0A7542F4620F67AFD"/>
  </w:style>
  <w:style w:type="paragraph" w:customStyle="1" w:styleId="086C33D962D5411483380253E602B4F1">
    <w:name w:val="086C33D962D5411483380253E602B4F1"/>
  </w:style>
  <w:style w:type="paragraph" w:customStyle="1" w:styleId="44F951645959456C98F961D33FDAD617">
    <w:name w:val="44F951645959456C98F961D33FDAD617"/>
  </w:style>
  <w:style w:type="paragraph" w:customStyle="1" w:styleId="13B4F5044E0C4CD2B94BD54960BACF70">
    <w:name w:val="13B4F5044E0C4CD2B94BD54960BACF70"/>
  </w:style>
  <w:style w:type="paragraph" w:customStyle="1" w:styleId="52F01EC8E55842A2B617D7D8B3333F16">
    <w:name w:val="52F01EC8E55842A2B617D7D8B3333F16"/>
  </w:style>
  <w:style w:type="paragraph" w:customStyle="1" w:styleId="FAA4B06C9A404977924B5A8B3C05D2D2">
    <w:name w:val="FAA4B06C9A404977924B5A8B3C05D2D2"/>
  </w:style>
  <w:style w:type="paragraph" w:customStyle="1" w:styleId="1391C1D7F36C4C3BB1329FD4403AE8C8">
    <w:name w:val="1391C1D7F36C4C3BB1329FD4403AE8C8"/>
  </w:style>
  <w:style w:type="paragraph" w:customStyle="1" w:styleId="979D39C7D0CF43728F109119DF8265FA">
    <w:name w:val="979D39C7D0CF43728F109119DF8265FA"/>
  </w:style>
  <w:style w:type="paragraph" w:customStyle="1" w:styleId="1B47A5FF01ED48E19BAED536C8550F42">
    <w:name w:val="1B47A5FF01ED48E19BAED536C8550F42"/>
  </w:style>
  <w:style w:type="paragraph" w:customStyle="1" w:styleId="A24C985EB30C4D049D894BB8526CCF47">
    <w:name w:val="A24C985EB30C4D049D894BB8526CC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2025-08-23T04:54:00Z</dcterms:created>
  <dcterms:modified xsi:type="dcterms:W3CDTF">2025-08-23T04:54:00Z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